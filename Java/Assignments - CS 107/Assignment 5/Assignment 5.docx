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4A85C" w14:textId="0743BAC3" w:rsidR="00B153F9" w:rsidRPr="00C14D0D" w:rsidRDefault="00BD6AD6" w:rsidP="00BB1DCE">
      <w:pPr>
        <w:pStyle w:val="CHN"/>
        <w:ind w:firstLine="0"/>
        <w:rPr>
          <w:noProof w:val="0"/>
        </w:rPr>
      </w:pPr>
      <w:r>
        <w:rPr>
          <w:noProof w:val="0"/>
        </w:rPr>
        <w:t>Assignment</w:t>
      </w:r>
      <w:r w:rsidR="00B153F9" w:rsidRPr="00C14D0D">
        <w:rPr>
          <w:noProof w:val="0"/>
        </w:rPr>
        <w:t xml:space="preserve"> </w:t>
      </w:r>
      <w:r w:rsidR="00DA5E5A">
        <w:rPr>
          <w:noProof w:val="0"/>
        </w:rPr>
        <w:t>5</w:t>
      </w:r>
      <w:r w:rsidR="00AE2AB5">
        <w:rPr>
          <w:noProof w:val="0"/>
        </w:rPr>
        <w:t xml:space="preserve"> worksheet</w:t>
      </w:r>
    </w:p>
    <w:p w14:paraId="110BC57D" w14:textId="2DA1B671" w:rsidR="00AE074E" w:rsidRPr="00C14D0D" w:rsidRDefault="00DA5E5A" w:rsidP="00BB1DCE">
      <w:pPr>
        <w:pStyle w:val="CHT"/>
        <w:ind w:firstLine="0"/>
        <w:rPr>
          <w:noProof w:val="0"/>
        </w:rPr>
      </w:pPr>
      <w:r>
        <w:rPr>
          <w:noProof w:val="0"/>
        </w:rPr>
        <w:t>MPL CHAPTER 8</w:t>
      </w:r>
      <w:r w:rsidR="00A910F5">
        <w:rPr>
          <w:noProof w:val="0"/>
        </w:rPr>
        <w:t xml:space="preserve"> </w:t>
      </w:r>
      <w:r w:rsidR="00BD6AD6">
        <w:rPr>
          <w:noProof w:val="0"/>
        </w:rPr>
        <w:t>program</w:t>
      </w:r>
      <w:r w:rsidR="00C036AB">
        <w:rPr>
          <w:noProof w:val="0"/>
        </w:rPr>
        <w:t>MING PROJECTS</w:t>
      </w:r>
    </w:p>
    <w:p w14:paraId="0BA40DD3" w14:textId="152DF5C5" w:rsidR="00460C10" w:rsidRPr="00C14D0D" w:rsidRDefault="00460C10" w:rsidP="00460C10">
      <w:pPr>
        <w:pStyle w:val="COP"/>
        <w:pBdr>
          <w:bottom w:val="dashed" w:sz="18" w:space="0" w:color="808080"/>
        </w:pBdr>
      </w:pPr>
      <w:r w:rsidRPr="00C14D0D">
        <w:rPr>
          <w:caps/>
        </w:rPr>
        <w:t xml:space="preserve">This </w:t>
      </w:r>
      <w:r w:rsidR="00BD6AD6">
        <w:rPr>
          <w:caps/>
        </w:rPr>
        <w:t>ASSIGNMENT</w:t>
      </w:r>
      <w:r w:rsidRPr="00C14D0D">
        <w:rPr>
          <w:caps/>
        </w:rPr>
        <w:t xml:space="preserve"> contains the following activities:</w:t>
      </w:r>
    </w:p>
    <w:tbl>
      <w:tblPr>
        <w:tblW w:w="0" w:type="auto"/>
        <w:shd w:val="clear" w:color="auto" w:fill="FFFFFF"/>
        <w:tblLook w:val="04A0" w:firstRow="1" w:lastRow="0" w:firstColumn="1" w:lastColumn="0" w:noHBand="0" w:noVBand="1"/>
      </w:tblPr>
      <w:tblGrid>
        <w:gridCol w:w="1818"/>
        <w:gridCol w:w="6392"/>
      </w:tblGrid>
      <w:tr w:rsidR="00127F58" w:rsidRPr="0066390C" w14:paraId="21D5D8C0" w14:textId="77777777">
        <w:tc>
          <w:tcPr>
            <w:tcW w:w="1818" w:type="dxa"/>
            <w:shd w:val="clear" w:color="auto" w:fill="FFFFFF"/>
          </w:tcPr>
          <w:p w14:paraId="2FB32115" w14:textId="57F7CCE0" w:rsidR="00127F58" w:rsidRPr="0066390C" w:rsidRDefault="00BD6AD6" w:rsidP="00616AE6">
            <w:pPr>
              <w:pStyle w:val="COPLH"/>
              <w:rPr>
                <w:noProof w:val="0"/>
              </w:rPr>
            </w:pPr>
            <w:r>
              <w:rPr>
                <w:noProof w:val="0"/>
              </w:rPr>
              <w:t>Activity</w:t>
            </w:r>
            <w:r w:rsidR="00127F58" w:rsidRPr="0066390C">
              <w:rPr>
                <w:noProof w:val="0"/>
              </w:rPr>
              <w:t xml:space="preserve"> </w:t>
            </w:r>
            <w:r w:rsidR="00DA5E5A">
              <w:rPr>
                <w:noProof w:val="0"/>
              </w:rPr>
              <w:t>5</w:t>
            </w:r>
            <w:r w:rsidR="00127F58">
              <w:rPr>
                <w:noProof w:val="0"/>
              </w:rPr>
              <w:t>.1</w:t>
            </w:r>
          </w:p>
        </w:tc>
        <w:tc>
          <w:tcPr>
            <w:tcW w:w="6392" w:type="dxa"/>
            <w:shd w:val="clear" w:color="auto" w:fill="FFFFFF"/>
          </w:tcPr>
          <w:p w14:paraId="0608FCC6" w14:textId="7F94C78F" w:rsidR="00127F58" w:rsidRPr="0066390C" w:rsidRDefault="00583821" w:rsidP="0034329E">
            <w:pPr>
              <w:pStyle w:val="COPL"/>
              <w:tabs>
                <w:tab w:val="clear" w:pos="360"/>
                <w:tab w:val="clear" w:pos="630"/>
              </w:tabs>
              <w:rPr>
                <w:noProof w:val="0"/>
              </w:rPr>
            </w:pPr>
            <w:r>
              <w:rPr>
                <w:noProof w:val="0"/>
              </w:rPr>
              <w:t>Choos</w:t>
            </w:r>
            <w:r w:rsidR="00866B3F" w:rsidRPr="00866B3F">
              <w:rPr>
                <w:noProof w:val="0"/>
              </w:rPr>
              <w:t xml:space="preserve">ing </w:t>
            </w:r>
            <w:r>
              <w:rPr>
                <w:noProof w:val="0"/>
              </w:rPr>
              <w:t xml:space="preserve">Your </w:t>
            </w:r>
            <w:r w:rsidR="00C036AB">
              <w:rPr>
                <w:noProof w:val="0"/>
              </w:rPr>
              <w:t>Programming Projects</w:t>
            </w:r>
          </w:p>
        </w:tc>
      </w:tr>
      <w:tr w:rsidR="00127F58" w:rsidRPr="0066390C" w14:paraId="50C21224" w14:textId="77777777">
        <w:tc>
          <w:tcPr>
            <w:tcW w:w="1818" w:type="dxa"/>
            <w:shd w:val="clear" w:color="auto" w:fill="FFFFFF"/>
          </w:tcPr>
          <w:p w14:paraId="23E906A8" w14:textId="2D458406" w:rsidR="00127F58" w:rsidRPr="0066390C" w:rsidRDefault="00BD6AD6" w:rsidP="00616AE6">
            <w:pPr>
              <w:pStyle w:val="COPLH"/>
              <w:rPr>
                <w:noProof w:val="0"/>
              </w:rPr>
            </w:pPr>
            <w:r>
              <w:rPr>
                <w:noProof w:val="0"/>
              </w:rPr>
              <w:t>Activity</w:t>
            </w:r>
            <w:r w:rsidR="00127F58" w:rsidRPr="0066390C">
              <w:rPr>
                <w:noProof w:val="0"/>
              </w:rPr>
              <w:t xml:space="preserve"> </w:t>
            </w:r>
            <w:r w:rsidR="00DA5E5A">
              <w:rPr>
                <w:noProof w:val="0"/>
              </w:rPr>
              <w:t>5</w:t>
            </w:r>
            <w:r w:rsidR="00127F58">
              <w:rPr>
                <w:noProof w:val="0"/>
              </w:rPr>
              <w:t>.2</w:t>
            </w:r>
          </w:p>
        </w:tc>
        <w:tc>
          <w:tcPr>
            <w:tcW w:w="6392" w:type="dxa"/>
            <w:shd w:val="clear" w:color="auto" w:fill="FFFFFF"/>
          </w:tcPr>
          <w:p w14:paraId="3DB12AC1" w14:textId="71974C09" w:rsidR="00127F58" w:rsidRPr="0066390C" w:rsidRDefault="00291287" w:rsidP="007E2448">
            <w:pPr>
              <w:pStyle w:val="COPL"/>
              <w:tabs>
                <w:tab w:val="clear" w:pos="360"/>
                <w:tab w:val="clear" w:pos="630"/>
              </w:tabs>
              <w:rPr>
                <w:noProof w:val="0"/>
              </w:rPr>
            </w:pPr>
            <w:r>
              <w:rPr>
                <w:noProof w:val="0"/>
              </w:rPr>
              <w:t>Submitt</w:t>
            </w:r>
            <w:r w:rsidR="00583821">
              <w:rPr>
                <w:noProof w:val="0"/>
              </w:rPr>
              <w:t>i</w:t>
            </w:r>
            <w:r w:rsidR="00866B3F" w:rsidRPr="00866B3F">
              <w:rPr>
                <w:noProof w:val="0"/>
              </w:rPr>
              <w:t xml:space="preserve">ng </w:t>
            </w:r>
            <w:r w:rsidR="00C036AB">
              <w:rPr>
                <w:noProof w:val="0"/>
              </w:rPr>
              <w:t>your Solution</w:t>
            </w:r>
          </w:p>
        </w:tc>
      </w:tr>
    </w:tbl>
    <w:p w14:paraId="1F4FECD6" w14:textId="77777777" w:rsidR="009D5257" w:rsidRDefault="009D5257" w:rsidP="00AE2AB5">
      <w:pPr>
        <w:pStyle w:val="ObjHead"/>
        <w:ind w:left="0"/>
        <w:rPr>
          <w:noProof w:val="0"/>
        </w:rPr>
      </w:pPr>
    </w:p>
    <w:p w14:paraId="17321047" w14:textId="76A7222C" w:rsidR="00AE2AB5" w:rsidRDefault="00AE2AB5" w:rsidP="00AE2AB5">
      <w:pPr>
        <w:pStyle w:val="ObjBL0"/>
        <w:numPr>
          <w:ilvl w:val="0"/>
          <w:numId w:val="0"/>
        </w:numPr>
      </w:pPr>
    </w:p>
    <w:p w14:paraId="04D6DC89" w14:textId="032FC0DF" w:rsidR="00AE2AB5" w:rsidRDefault="00AE2AB5" w:rsidP="00AE2AB5">
      <w:pPr>
        <w:pStyle w:val="ObjBL0"/>
        <w:numPr>
          <w:ilvl w:val="0"/>
          <w:numId w:val="0"/>
        </w:numPr>
      </w:pPr>
    </w:p>
    <w:p w14:paraId="5A06DD83" w14:textId="546CD4C4" w:rsidR="003F2429" w:rsidRDefault="003F2429" w:rsidP="00AE2AB5">
      <w:pPr>
        <w:pStyle w:val="ObjBL0"/>
        <w:numPr>
          <w:ilvl w:val="0"/>
          <w:numId w:val="0"/>
        </w:numPr>
      </w:pPr>
    </w:p>
    <w:p w14:paraId="6E2B3C71" w14:textId="0BBAA1B5" w:rsidR="003F2429" w:rsidRDefault="003F2429" w:rsidP="00AE2AB5">
      <w:pPr>
        <w:pStyle w:val="ObjBL0"/>
        <w:numPr>
          <w:ilvl w:val="0"/>
          <w:numId w:val="0"/>
        </w:numPr>
      </w:pPr>
    </w:p>
    <w:p w14:paraId="11DA4A8A" w14:textId="7E6A42EE" w:rsidR="003F2429" w:rsidRDefault="003F2429" w:rsidP="00AE2AB5">
      <w:pPr>
        <w:pStyle w:val="ObjBL0"/>
        <w:numPr>
          <w:ilvl w:val="0"/>
          <w:numId w:val="0"/>
        </w:numPr>
      </w:pPr>
    </w:p>
    <w:p w14:paraId="4D96AA82" w14:textId="2818156B" w:rsidR="003F2429" w:rsidRDefault="003F2429" w:rsidP="00AE2AB5">
      <w:pPr>
        <w:pStyle w:val="ObjBL0"/>
        <w:numPr>
          <w:ilvl w:val="0"/>
          <w:numId w:val="0"/>
        </w:numPr>
      </w:pPr>
    </w:p>
    <w:p w14:paraId="3EFA7BB1" w14:textId="2A681CA1" w:rsidR="003F2429" w:rsidRDefault="003F2429" w:rsidP="00AE2AB5">
      <w:pPr>
        <w:pStyle w:val="ObjBL0"/>
        <w:numPr>
          <w:ilvl w:val="0"/>
          <w:numId w:val="0"/>
        </w:numPr>
      </w:pPr>
    </w:p>
    <w:p w14:paraId="771F1278" w14:textId="77777777" w:rsidR="003F2429" w:rsidRDefault="003F2429" w:rsidP="00AE2AB5">
      <w:pPr>
        <w:pStyle w:val="ObjBL0"/>
        <w:numPr>
          <w:ilvl w:val="0"/>
          <w:numId w:val="0"/>
        </w:numPr>
      </w:pPr>
    </w:p>
    <w:p w14:paraId="77BE59E6" w14:textId="5C8BBFB8" w:rsidR="00AE2AB5" w:rsidRDefault="00AE2AB5" w:rsidP="00AE2AB5">
      <w:pPr>
        <w:pStyle w:val="ObjBL0"/>
        <w:numPr>
          <w:ilvl w:val="0"/>
          <w:numId w:val="0"/>
        </w:numPr>
      </w:pPr>
    </w:p>
    <w:p w14:paraId="5200490D" w14:textId="77777777" w:rsidR="00254008" w:rsidRPr="00AE2AB5" w:rsidRDefault="00254008" w:rsidP="00AE2AB5">
      <w:pPr>
        <w:pStyle w:val="ObjBL0"/>
        <w:numPr>
          <w:ilvl w:val="0"/>
          <w:numId w:val="0"/>
        </w:num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2268"/>
        <w:gridCol w:w="6210"/>
      </w:tblGrid>
      <w:tr w:rsidR="007E2448" w:rsidRPr="00296AA8" w14:paraId="7367DA92" w14:textId="77777777" w:rsidTr="00D81498">
        <w:tc>
          <w:tcPr>
            <w:tcW w:w="2268" w:type="dxa"/>
            <w:shd w:val="solid" w:color="000000" w:fill="FFFFFF"/>
            <w:vAlign w:val="bottom"/>
          </w:tcPr>
          <w:p w14:paraId="76EEE558" w14:textId="3A711A83" w:rsidR="007E2448" w:rsidRPr="00296AA8" w:rsidRDefault="00BD6AD6" w:rsidP="004E6FD6">
            <w:pPr>
              <w:pStyle w:val="TBH"/>
              <w:jc w:val="left"/>
              <w:rPr>
                <w:b w:val="0"/>
                <w:bCs w:val="0"/>
              </w:rPr>
            </w:pPr>
            <w:r>
              <w:rPr>
                <w:b w:val="0"/>
                <w:bCs w:val="0"/>
              </w:rPr>
              <w:t>Activity</w:t>
            </w:r>
            <w:r w:rsidR="007E2448">
              <w:rPr>
                <w:b w:val="0"/>
                <w:bCs w:val="0"/>
              </w:rPr>
              <w:t xml:space="preserve"> </w:t>
            </w:r>
            <w:r w:rsidR="00DA5E5A">
              <w:rPr>
                <w:b w:val="0"/>
                <w:bCs w:val="0"/>
              </w:rPr>
              <w:t>5</w:t>
            </w:r>
            <w:r w:rsidR="007E2448">
              <w:rPr>
                <w:b w:val="0"/>
                <w:bCs w:val="0"/>
              </w:rPr>
              <w:t>.</w:t>
            </w:r>
            <w:r w:rsidR="007E2448" w:rsidRPr="00296AA8">
              <w:rPr>
                <w:b w:val="0"/>
                <w:bCs w:val="0"/>
              </w:rPr>
              <w:t>1</w:t>
            </w:r>
          </w:p>
        </w:tc>
        <w:tc>
          <w:tcPr>
            <w:tcW w:w="6210" w:type="dxa"/>
            <w:shd w:val="solid" w:color="000000" w:fill="FFFFFF"/>
            <w:vAlign w:val="bottom"/>
          </w:tcPr>
          <w:p w14:paraId="45E16837" w14:textId="2D51C816" w:rsidR="007E2448" w:rsidRPr="00296AA8" w:rsidRDefault="00254008" w:rsidP="007E2448">
            <w:pPr>
              <w:pStyle w:val="TBH"/>
              <w:jc w:val="left"/>
              <w:rPr>
                <w:b w:val="0"/>
                <w:bCs w:val="0"/>
              </w:rPr>
            </w:pPr>
            <w:r>
              <w:rPr>
                <w:rFonts w:eastAsiaTheme="minorEastAsia" w:cs="Arial"/>
              </w:rPr>
              <w:t>Choosi</w:t>
            </w:r>
            <w:r w:rsidR="00A80D7F">
              <w:rPr>
                <w:rFonts w:eastAsiaTheme="minorEastAsia" w:cs="Arial"/>
              </w:rPr>
              <w:t xml:space="preserve">ng </w:t>
            </w:r>
            <w:r>
              <w:rPr>
                <w:rFonts w:eastAsiaTheme="minorEastAsia" w:cs="Arial"/>
              </w:rPr>
              <w:t xml:space="preserve">your </w:t>
            </w:r>
            <w:r w:rsidR="00C036AB">
              <w:rPr>
                <w:rFonts w:eastAsiaTheme="minorEastAsia" w:cs="Arial"/>
              </w:rPr>
              <w:t>Programming Project</w:t>
            </w:r>
          </w:p>
        </w:tc>
      </w:tr>
      <w:tr w:rsidR="007E2448" w14:paraId="6677832F" w14:textId="77777777" w:rsidTr="00D81498">
        <w:tc>
          <w:tcPr>
            <w:tcW w:w="2268" w:type="dxa"/>
            <w:shd w:val="clear" w:color="auto" w:fill="auto"/>
          </w:tcPr>
          <w:p w14:paraId="72391603" w14:textId="77777777" w:rsidR="007E2448" w:rsidRDefault="007E2448" w:rsidP="007E2448">
            <w:pPr>
              <w:pStyle w:val="TB"/>
            </w:pPr>
            <w:r>
              <w:t>Overview</w:t>
            </w:r>
          </w:p>
          <w:p w14:paraId="130E5E6A" w14:textId="77777777" w:rsidR="007E2448" w:rsidRDefault="007E2448" w:rsidP="007E2448">
            <w:pPr>
              <w:spacing w:after="120"/>
            </w:pPr>
          </w:p>
        </w:tc>
        <w:tc>
          <w:tcPr>
            <w:tcW w:w="6210" w:type="dxa"/>
            <w:shd w:val="clear" w:color="auto" w:fill="auto"/>
          </w:tcPr>
          <w:p w14:paraId="2948BC96" w14:textId="5B4338C7" w:rsidR="007E2448" w:rsidRDefault="00866B3F" w:rsidP="00C735D3">
            <w:pPr>
              <w:pStyle w:val="StyleTBLLeft-001Hanging001"/>
            </w:pPr>
            <w:r w:rsidRPr="00D62351">
              <w:rPr>
                <w:rFonts w:eastAsiaTheme="minorEastAsia"/>
              </w:rPr>
              <w:t xml:space="preserve">In </w:t>
            </w:r>
            <w:r w:rsidR="00BD6AD6">
              <w:rPr>
                <w:rFonts w:eastAsiaTheme="minorEastAsia"/>
              </w:rPr>
              <w:t>Activity</w:t>
            </w:r>
            <w:r w:rsidR="00DA5E5A">
              <w:rPr>
                <w:rFonts w:eastAsiaTheme="minorEastAsia"/>
              </w:rPr>
              <w:t xml:space="preserve"> 5</w:t>
            </w:r>
            <w:r w:rsidRPr="00D62351">
              <w:rPr>
                <w:rFonts w:eastAsiaTheme="minorEastAsia"/>
              </w:rPr>
              <w:t xml:space="preserve">.1, you </w:t>
            </w:r>
            <w:r w:rsidR="00C036AB">
              <w:rPr>
                <w:rFonts w:eastAsiaTheme="minorEastAsia"/>
              </w:rPr>
              <w:t>choose your Programming Project</w:t>
            </w:r>
            <w:r w:rsidR="007E2448">
              <w:t>.</w:t>
            </w:r>
          </w:p>
        </w:tc>
      </w:tr>
    </w:tbl>
    <w:p w14:paraId="4175A013" w14:textId="77777777" w:rsidR="00351A8B" w:rsidRDefault="00351A8B" w:rsidP="00351A8B">
      <w:pPr>
        <w:widowControl w:val="0"/>
        <w:spacing w:line="263" w:lineRule="exact"/>
        <w:ind w:left="4320" w:hanging="2160"/>
        <w:rPr>
          <w:b/>
          <w:szCs w:val="24"/>
        </w:rPr>
      </w:pPr>
    </w:p>
    <w:p w14:paraId="1488DA0B" w14:textId="77777777" w:rsidR="00866B3F" w:rsidRDefault="00866B3F" w:rsidP="00866B3F">
      <w:pPr>
        <w:widowControl w:val="0"/>
        <w:spacing w:line="244" w:lineRule="exact"/>
        <w:rPr>
          <w:sz w:val="24"/>
          <w:szCs w:val="24"/>
        </w:rPr>
      </w:pPr>
    </w:p>
    <w:p w14:paraId="06ADAC48" w14:textId="7D6B8F90" w:rsidR="00E77440" w:rsidRDefault="008F70C0" w:rsidP="0037102A">
      <w:pPr>
        <w:pStyle w:val="NL"/>
        <w:numPr>
          <w:ilvl w:val="0"/>
          <w:numId w:val="22"/>
        </w:numPr>
        <w:ind w:left="446" w:right="0" w:hanging="446"/>
        <w:rPr>
          <w:noProof w:val="0"/>
        </w:rPr>
      </w:pPr>
      <w:r>
        <w:t xml:space="preserve">Review </w:t>
      </w:r>
      <w:r w:rsidR="00DA5E5A">
        <w:t>MyProgrammingLab Chapter 8</w:t>
      </w:r>
      <w:r>
        <w:t>, “</w:t>
      </w:r>
      <w:r w:rsidR="00291287">
        <w:t>Programming Projects</w:t>
      </w:r>
      <w:r>
        <w:t xml:space="preserve">” </w:t>
      </w:r>
      <w:r w:rsidR="00CB79EE">
        <w:t xml:space="preserve">and </w:t>
      </w:r>
      <w:r w:rsidR="00A910F5">
        <w:t xml:space="preserve">choose one out of </w:t>
      </w:r>
      <w:r w:rsidR="00DA5E5A">
        <w:t>three</w:t>
      </w:r>
      <w:r w:rsidR="00291287">
        <w:t xml:space="preserve"> projects</w:t>
      </w:r>
      <w:r w:rsidR="007D4E47">
        <w:t>:</w:t>
      </w:r>
    </w:p>
    <w:p w14:paraId="33F7DDC3" w14:textId="38177FDB" w:rsidR="00941CCE" w:rsidRDefault="00941CCE" w:rsidP="00DA5E5A">
      <w:pPr>
        <w:pStyle w:val="NL"/>
        <w:numPr>
          <w:ilvl w:val="0"/>
          <w:numId w:val="33"/>
        </w:numPr>
        <w:rPr>
          <w:noProof w:val="0"/>
        </w:rPr>
      </w:pPr>
      <w:r>
        <w:rPr>
          <w:noProof w:val="0"/>
        </w:rPr>
        <w:t>A</w:t>
      </w:r>
      <w:r w:rsidR="00DA5E5A">
        <w:rPr>
          <w:noProof w:val="0"/>
        </w:rPr>
        <w:t>rea</w:t>
      </w:r>
      <w:r>
        <w:rPr>
          <w:noProof w:val="0"/>
        </w:rPr>
        <w:t xml:space="preserve"> </w:t>
      </w:r>
      <w:r w:rsidR="00DA5E5A">
        <w:rPr>
          <w:noProof w:val="0"/>
        </w:rPr>
        <w:t>C</w:t>
      </w:r>
      <w:r>
        <w:rPr>
          <w:noProof w:val="0"/>
        </w:rPr>
        <w:t>lass (</w:t>
      </w:r>
      <w:r w:rsidR="00DA5E5A" w:rsidRPr="00DA5E5A">
        <w:rPr>
          <w:noProof w:val="0"/>
        </w:rPr>
        <w:t>73088</w:t>
      </w:r>
      <w:r>
        <w:rPr>
          <w:noProof w:val="0"/>
        </w:rPr>
        <w:t>)</w:t>
      </w:r>
    </w:p>
    <w:p w14:paraId="47033EAF" w14:textId="652F78AE" w:rsidR="00941CCE" w:rsidRDefault="00941CCE" w:rsidP="00DA5E5A">
      <w:pPr>
        <w:pStyle w:val="NL"/>
        <w:numPr>
          <w:ilvl w:val="0"/>
          <w:numId w:val="33"/>
        </w:numPr>
        <w:rPr>
          <w:noProof w:val="0"/>
        </w:rPr>
      </w:pPr>
      <w:r>
        <w:rPr>
          <w:noProof w:val="0"/>
        </w:rPr>
        <w:t xml:space="preserve">A </w:t>
      </w:r>
      <w:proofErr w:type="spellStart"/>
      <w:r w:rsidR="00DA5E5A">
        <w:rPr>
          <w:noProof w:val="0"/>
        </w:rPr>
        <w:t>LandTract</w:t>
      </w:r>
      <w:proofErr w:type="spellEnd"/>
      <w:r w:rsidR="00DA5E5A">
        <w:rPr>
          <w:noProof w:val="0"/>
        </w:rPr>
        <w:t xml:space="preserve"> C</w:t>
      </w:r>
      <w:r w:rsidR="00DA5E5A" w:rsidRPr="00DA5E5A">
        <w:rPr>
          <w:noProof w:val="0"/>
        </w:rPr>
        <w:t>lass</w:t>
      </w:r>
      <w:r>
        <w:rPr>
          <w:noProof w:val="0"/>
        </w:rPr>
        <w:t xml:space="preserve"> (</w:t>
      </w:r>
      <w:r w:rsidR="00DA5E5A" w:rsidRPr="00DA5E5A">
        <w:rPr>
          <w:noProof w:val="0"/>
        </w:rPr>
        <w:t>71119</w:t>
      </w:r>
      <w:r>
        <w:rPr>
          <w:noProof w:val="0"/>
        </w:rPr>
        <w:t>)</w:t>
      </w:r>
    </w:p>
    <w:p w14:paraId="62889CEF" w14:textId="4E31AD8D" w:rsidR="00941CCE" w:rsidRDefault="00DA5E5A" w:rsidP="00DA5E5A">
      <w:pPr>
        <w:pStyle w:val="NL"/>
        <w:numPr>
          <w:ilvl w:val="0"/>
          <w:numId w:val="33"/>
        </w:numPr>
        <w:rPr>
          <w:noProof w:val="0"/>
        </w:rPr>
      </w:pPr>
      <w:r w:rsidRPr="00DA5E5A">
        <w:rPr>
          <w:noProof w:val="0"/>
        </w:rPr>
        <w:t>Parking Ticket Simulator</w:t>
      </w:r>
      <w:r w:rsidR="00941CCE">
        <w:rPr>
          <w:noProof w:val="0"/>
        </w:rPr>
        <w:t xml:space="preserve"> (</w:t>
      </w:r>
      <w:r w:rsidRPr="00DA5E5A">
        <w:rPr>
          <w:noProof w:val="0"/>
        </w:rPr>
        <w:t>73089</w:t>
      </w:r>
      <w:r w:rsidR="00941CCE">
        <w:rPr>
          <w:noProof w:val="0"/>
        </w:rPr>
        <w:t>)</w:t>
      </w:r>
    </w:p>
    <w:p w14:paraId="555B46C3" w14:textId="77777777" w:rsidR="007D4E47" w:rsidRDefault="007D4E47" w:rsidP="00A910F5">
      <w:pPr>
        <w:pStyle w:val="NL"/>
        <w:ind w:right="0"/>
        <w:rPr>
          <w:noProof w:val="0"/>
        </w:rPr>
      </w:pPr>
    </w:p>
    <w:p w14:paraId="37014B24" w14:textId="29B67BF6" w:rsidR="00E77440" w:rsidRDefault="00E77440" w:rsidP="00E77440">
      <w:pPr>
        <w:pStyle w:val="NL"/>
        <w:ind w:left="360" w:right="0" w:firstLine="0"/>
        <w:rPr>
          <w:b/>
        </w:rPr>
      </w:pPr>
      <w:r w:rsidRPr="00E77440">
        <w:rPr>
          <w:b/>
        </w:rPr>
        <w:t>Note:</w:t>
      </w:r>
    </w:p>
    <w:p w14:paraId="45C9B2F7" w14:textId="3D07A930" w:rsidR="00075EFA" w:rsidRDefault="00DA5E5A" w:rsidP="00E77440">
      <w:pPr>
        <w:pStyle w:val="NL"/>
        <w:numPr>
          <w:ilvl w:val="0"/>
          <w:numId w:val="27"/>
        </w:numPr>
        <w:spacing w:after="120" w:line="240" w:lineRule="auto"/>
        <w:ind w:right="0"/>
        <w:rPr>
          <w:noProof w:val="0"/>
        </w:rPr>
      </w:pPr>
      <w:r>
        <w:t>These 3</w:t>
      </w:r>
      <w:r w:rsidR="00291287">
        <w:t xml:space="preserve"> “Programming Projects” descriptions are included at the end of this Doccument (See Appendix).</w:t>
      </w:r>
    </w:p>
    <w:p w14:paraId="462DE329" w14:textId="69706B64" w:rsidR="00CB79EE" w:rsidRDefault="00CB79EE" w:rsidP="00A80D7F">
      <w:pPr>
        <w:widowControl w:val="0"/>
        <w:spacing w:line="244" w:lineRule="exact"/>
        <w:rPr>
          <w:sz w:val="24"/>
          <w:szCs w:val="24"/>
        </w:rPr>
      </w:pPr>
    </w:p>
    <w:p w14:paraId="18D4D0D2" w14:textId="0126A709" w:rsidR="00CB79EE" w:rsidRDefault="00CB79EE" w:rsidP="00A80D7F">
      <w:pPr>
        <w:widowControl w:val="0"/>
        <w:spacing w:line="244" w:lineRule="exact"/>
        <w:rPr>
          <w:sz w:val="24"/>
          <w:szCs w:val="24"/>
        </w:rPr>
      </w:pPr>
    </w:p>
    <w:p w14:paraId="42E2C070" w14:textId="0FFD5D10" w:rsidR="007D4E47" w:rsidRDefault="007D4E47" w:rsidP="00A80D7F">
      <w:pPr>
        <w:widowControl w:val="0"/>
        <w:spacing w:line="244" w:lineRule="exact"/>
        <w:rPr>
          <w:sz w:val="24"/>
          <w:szCs w:val="24"/>
        </w:rPr>
      </w:pPr>
    </w:p>
    <w:p w14:paraId="05E7DBA0" w14:textId="19A9BA9D" w:rsidR="007D4E47" w:rsidRDefault="007D4E47" w:rsidP="00A80D7F">
      <w:pPr>
        <w:widowControl w:val="0"/>
        <w:spacing w:line="244" w:lineRule="exact"/>
        <w:rPr>
          <w:sz w:val="24"/>
          <w:szCs w:val="24"/>
        </w:rPr>
      </w:pPr>
    </w:p>
    <w:p w14:paraId="1F68DECC" w14:textId="153806B6" w:rsidR="007D4E47" w:rsidRDefault="007D4E47" w:rsidP="00A80D7F">
      <w:pPr>
        <w:widowControl w:val="0"/>
        <w:spacing w:line="244" w:lineRule="exact"/>
        <w:rPr>
          <w:sz w:val="24"/>
          <w:szCs w:val="24"/>
        </w:rPr>
      </w:pPr>
    </w:p>
    <w:p w14:paraId="21663C5A" w14:textId="6A260011" w:rsidR="007D4E47" w:rsidRDefault="007D4E47" w:rsidP="00A80D7F">
      <w:pPr>
        <w:widowControl w:val="0"/>
        <w:spacing w:line="244" w:lineRule="exact"/>
        <w:rPr>
          <w:sz w:val="24"/>
          <w:szCs w:val="24"/>
        </w:rPr>
      </w:pPr>
    </w:p>
    <w:p w14:paraId="4EDD6EEE" w14:textId="1FF589BD" w:rsidR="007D4E47" w:rsidRDefault="007D4E47" w:rsidP="00A80D7F">
      <w:pPr>
        <w:widowControl w:val="0"/>
        <w:spacing w:line="244" w:lineRule="exact"/>
        <w:rPr>
          <w:sz w:val="24"/>
          <w:szCs w:val="24"/>
        </w:rPr>
      </w:pPr>
    </w:p>
    <w:p w14:paraId="29B1D301" w14:textId="25F8A1CF" w:rsidR="007D4E47" w:rsidRDefault="007D4E47" w:rsidP="00A80D7F">
      <w:pPr>
        <w:widowControl w:val="0"/>
        <w:spacing w:line="244" w:lineRule="exact"/>
        <w:rPr>
          <w:sz w:val="24"/>
          <w:szCs w:val="24"/>
        </w:rPr>
      </w:pPr>
    </w:p>
    <w:p w14:paraId="4E6450E0" w14:textId="797F7092" w:rsidR="007D4E47" w:rsidRDefault="007D4E47" w:rsidP="00A80D7F">
      <w:pPr>
        <w:widowControl w:val="0"/>
        <w:spacing w:line="244" w:lineRule="exact"/>
        <w:rPr>
          <w:sz w:val="24"/>
          <w:szCs w:val="24"/>
        </w:rPr>
      </w:pPr>
    </w:p>
    <w:p w14:paraId="290E9105" w14:textId="2EDE2996" w:rsidR="007D4E47" w:rsidRDefault="007D4E47" w:rsidP="00A80D7F">
      <w:pPr>
        <w:widowControl w:val="0"/>
        <w:spacing w:line="244" w:lineRule="exact"/>
        <w:rPr>
          <w:sz w:val="24"/>
          <w:szCs w:val="24"/>
        </w:rPr>
      </w:pPr>
    </w:p>
    <w:p w14:paraId="1BEE1EE2" w14:textId="19239135" w:rsidR="007D4E47" w:rsidRDefault="007D4E47" w:rsidP="00A80D7F">
      <w:pPr>
        <w:widowControl w:val="0"/>
        <w:spacing w:line="244" w:lineRule="exact"/>
        <w:rPr>
          <w:sz w:val="24"/>
          <w:szCs w:val="24"/>
        </w:rPr>
      </w:pPr>
    </w:p>
    <w:p w14:paraId="04864E36" w14:textId="2F732AAF" w:rsidR="007D4E47" w:rsidRDefault="007D4E47" w:rsidP="00A80D7F">
      <w:pPr>
        <w:widowControl w:val="0"/>
        <w:spacing w:line="244" w:lineRule="exact"/>
        <w:rPr>
          <w:sz w:val="24"/>
          <w:szCs w:val="24"/>
        </w:rPr>
      </w:pPr>
    </w:p>
    <w:p w14:paraId="703956D6" w14:textId="77777777" w:rsidR="007D4E47" w:rsidRDefault="007D4E47" w:rsidP="00A80D7F">
      <w:pPr>
        <w:widowControl w:val="0"/>
        <w:spacing w:line="244" w:lineRule="exact"/>
        <w:rPr>
          <w:sz w:val="24"/>
          <w:szCs w:val="24"/>
        </w:rPr>
      </w:pPr>
    </w:p>
    <w:p w14:paraId="1BB10AB5" w14:textId="71F494FF" w:rsidR="007D4E47" w:rsidRDefault="007D4E47" w:rsidP="00A80D7F">
      <w:pPr>
        <w:widowControl w:val="0"/>
        <w:spacing w:line="244" w:lineRule="exact"/>
        <w:rPr>
          <w:sz w:val="24"/>
          <w:szCs w:val="24"/>
        </w:rPr>
      </w:pPr>
    </w:p>
    <w:p w14:paraId="4F04F345" w14:textId="0BF588FE" w:rsidR="007D4E47" w:rsidRDefault="007D4E47" w:rsidP="00A80D7F">
      <w:pPr>
        <w:widowControl w:val="0"/>
        <w:spacing w:line="244" w:lineRule="exact"/>
        <w:rPr>
          <w:sz w:val="24"/>
          <w:szCs w:val="24"/>
        </w:rPr>
      </w:pPr>
    </w:p>
    <w:p w14:paraId="65953377" w14:textId="27E4491A" w:rsidR="007D4E47" w:rsidRDefault="007D4E47" w:rsidP="00A80D7F">
      <w:pPr>
        <w:widowControl w:val="0"/>
        <w:spacing w:line="244" w:lineRule="exact"/>
        <w:rPr>
          <w:sz w:val="24"/>
          <w:szCs w:val="24"/>
        </w:rPr>
      </w:pPr>
    </w:p>
    <w:p w14:paraId="7BD5415C" w14:textId="3F395B3C" w:rsidR="007D4E47" w:rsidRDefault="007D4E47" w:rsidP="00A80D7F">
      <w:pPr>
        <w:widowControl w:val="0"/>
        <w:spacing w:line="244" w:lineRule="exact"/>
        <w:rPr>
          <w:sz w:val="24"/>
          <w:szCs w:val="24"/>
        </w:rPr>
      </w:pPr>
    </w:p>
    <w:p w14:paraId="166DED88" w14:textId="123E40FE" w:rsidR="007D4E47" w:rsidRDefault="007D4E47" w:rsidP="00A80D7F">
      <w:pPr>
        <w:widowControl w:val="0"/>
        <w:spacing w:line="244" w:lineRule="exact"/>
        <w:rPr>
          <w:sz w:val="24"/>
          <w:szCs w:val="24"/>
        </w:rPr>
      </w:pPr>
    </w:p>
    <w:p w14:paraId="795007CB" w14:textId="0E47E771" w:rsidR="007D4E47" w:rsidRDefault="007D4E47" w:rsidP="00A80D7F">
      <w:pPr>
        <w:widowControl w:val="0"/>
        <w:spacing w:line="244" w:lineRule="exact"/>
        <w:rPr>
          <w:sz w:val="24"/>
          <w:szCs w:val="24"/>
        </w:rPr>
      </w:pPr>
    </w:p>
    <w:p w14:paraId="778694B7" w14:textId="0104394E" w:rsidR="007D4E47" w:rsidRDefault="007D4E47" w:rsidP="00A80D7F">
      <w:pPr>
        <w:widowControl w:val="0"/>
        <w:spacing w:line="244" w:lineRule="exact"/>
        <w:rPr>
          <w:sz w:val="24"/>
          <w:szCs w:val="24"/>
        </w:rPr>
      </w:pPr>
    </w:p>
    <w:p w14:paraId="1A170C87" w14:textId="01484A73" w:rsidR="007D4E47" w:rsidRDefault="007D4E47" w:rsidP="00A80D7F">
      <w:pPr>
        <w:widowControl w:val="0"/>
        <w:spacing w:line="244" w:lineRule="exact"/>
        <w:rPr>
          <w:sz w:val="24"/>
          <w:szCs w:val="24"/>
        </w:rPr>
      </w:pPr>
    </w:p>
    <w:p w14:paraId="4D5CCD9E" w14:textId="7C49128E" w:rsidR="007D4E47" w:rsidRDefault="007D4E47" w:rsidP="00A80D7F">
      <w:pPr>
        <w:widowControl w:val="0"/>
        <w:spacing w:line="244" w:lineRule="exact"/>
        <w:rPr>
          <w:sz w:val="24"/>
          <w:szCs w:val="24"/>
        </w:rPr>
      </w:pPr>
    </w:p>
    <w:p w14:paraId="1A59D1B7" w14:textId="02CF2457" w:rsidR="007D4E47" w:rsidRDefault="007D4E47" w:rsidP="00A80D7F">
      <w:pPr>
        <w:widowControl w:val="0"/>
        <w:spacing w:line="244" w:lineRule="exact"/>
        <w:rPr>
          <w:sz w:val="24"/>
          <w:szCs w:val="24"/>
        </w:rPr>
      </w:pPr>
    </w:p>
    <w:p w14:paraId="5FB1BC53" w14:textId="4092A820" w:rsidR="007D4E47" w:rsidRDefault="007D4E47" w:rsidP="00A80D7F">
      <w:pPr>
        <w:widowControl w:val="0"/>
        <w:spacing w:line="244" w:lineRule="exact"/>
        <w:rPr>
          <w:sz w:val="24"/>
          <w:szCs w:val="24"/>
        </w:rPr>
      </w:pPr>
    </w:p>
    <w:p w14:paraId="5548BAA7" w14:textId="62DBDED9" w:rsidR="007D4E47" w:rsidRDefault="007D4E47" w:rsidP="00A80D7F">
      <w:pPr>
        <w:widowControl w:val="0"/>
        <w:spacing w:line="244" w:lineRule="exact"/>
        <w:rPr>
          <w:sz w:val="24"/>
          <w:szCs w:val="24"/>
        </w:rPr>
      </w:pPr>
    </w:p>
    <w:p w14:paraId="280128DD" w14:textId="4F896DB1" w:rsidR="00DA5E5A" w:rsidRDefault="00DA5E5A" w:rsidP="00A80D7F">
      <w:pPr>
        <w:widowControl w:val="0"/>
        <w:spacing w:line="244" w:lineRule="exact"/>
        <w:rPr>
          <w:sz w:val="24"/>
          <w:szCs w:val="24"/>
        </w:rPr>
      </w:pPr>
    </w:p>
    <w:p w14:paraId="6641FD1C" w14:textId="77777777" w:rsidR="00DA5E5A" w:rsidRDefault="00DA5E5A" w:rsidP="00A80D7F">
      <w:pPr>
        <w:widowControl w:val="0"/>
        <w:spacing w:line="244" w:lineRule="exact"/>
        <w:rPr>
          <w:sz w:val="24"/>
          <w:szCs w:val="24"/>
        </w:rPr>
      </w:pPr>
    </w:p>
    <w:p w14:paraId="07730C54" w14:textId="77777777" w:rsidR="00B0116D" w:rsidRPr="00AE2AB5" w:rsidRDefault="00B0116D" w:rsidP="00254008">
      <w:pPr>
        <w:pStyle w:val="ObjBL0"/>
        <w:numPr>
          <w:ilvl w:val="0"/>
          <w:numId w:val="0"/>
        </w:num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2268"/>
        <w:gridCol w:w="6210"/>
      </w:tblGrid>
      <w:tr w:rsidR="00254008" w:rsidRPr="00296AA8" w14:paraId="4409E496" w14:textId="77777777" w:rsidTr="00C45273">
        <w:tc>
          <w:tcPr>
            <w:tcW w:w="2268" w:type="dxa"/>
            <w:shd w:val="solid" w:color="000000" w:fill="FFFFFF"/>
            <w:vAlign w:val="bottom"/>
          </w:tcPr>
          <w:p w14:paraId="62F2013B" w14:textId="1793D40D" w:rsidR="00254008" w:rsidRPr="00296AA8" w:rsidRDefault="00DA5E5A" w:rsidP="00C45273">
            <w:pPr>
              <w:pStyle w:val="TBH"/>
              <w:jc w:val="left"/>
              <w:rPr>
                <w:b w:val="0"/>
                <w:bCs w:val="0"/>
              </w:rPr>
            </w:pPr>
            <w:r>
              <w:rPr>
                <w:b w:val="0"/>
                <w:bCs w:val="0"/>
              </w:rPr>
              <w:t>Activity 5</w:t>
            </w:r>
            <w:r w:rsidR="00254008">
              <w:rPr>
                <w:b w:val="0"/>
                <w:bCs w:val="0"/>
              </w:rPr>
              <w:t>.2</w:t>
            </w:r>
          </w:p>
        </w:tc>
        <w:tc>
          <w:tcPr>
            <w:tcW w:w="6210" w:type="dxa"/>
            <w:shd w:val="solid" w:color="000000" w:fill="FFFFFF"/>
            <w:vAlign w:val="bottom"/>
          </w:tcPr>
          <w:p w14:paraId="79260E92" w14:textId="7B307860" w:rsidR="00254008" w:rsidRPr="00296AA8" w:rsidRDefault="00291287" w:rsidP="00C45273">
            <w:pPr>
              <w:pStyle w:val="TBH"/>
              <w:jc w:val="left"/>
              <w:rPr>
                <w:b w:val="0"/>
                <w:bCs w:val="0"/>
              </w:rPr>
            </w:pPr>
            <w:r>
              <w:rPr>
                <w:rFonts w:eastAsiaTheme="minorEastAsia" w:cs="Arial"/>
              </w:rPr>
              <w:t>Submitt</w:t>
            </w:r>
            <w:r w:rsidR="00CB79EE">
              <w:rPr>
                <w:rFonts w:eastAsiaTheme="minorEastAsia" w:cs="Arial"/>
              </w:rPr>
              <w:t xml:space="preserve">ing </w:t>
            </w:r>
            <w:r>
              <w:rPr>
                <w:rFonts w:eastAsiaTheme="minorEastAsia" w:cs="Arial"/>
              </w:rPr>
              <w:t>Your Solution</w:t>
            </w:r>
          </w:p>
        </w:tc>
      </w:tr>
      <w:tr w:rsidR="00254008" w14:paraId="19D83FD8" w14:textId="77777777" w:rsidTr="00C45273">
        <w:tc>
          <w:tcPr>
            <w:tcW w:w="2268" w:type="dxa"/>
            <w:shd w:val="clear" w:color="auto" w:fill="auto"/>
          </w:tcPr>
          <w:p w14:paraId="4A93178C" w14:textId="77777777" w:rsidR="00254008" w:rsidRDefault="00254008" w:rsidP="00C45273">
            <w:pPr>
              <w:pStyle w:val="TB"/>
            </w:pPr>
            <w:r>
              <w:t>Overview</w:t>
            </w:r>
          </w:p>
          <w:p w14:paraId="07FB3386" w14:textId="77777777" w:rsidR="00254008" w:rsidRDefault="00254008" w:rsidP="00C45273">
            <w:pPr>
              <w:spacing w:after="120"/>
            </w:pPr>
          </w:p>
        </w:tc>
        <w:tc>
          <w:tcPr>
            <w:tcW w:w="6210" w:type="dxa"/>
            <w:shd w:val="clear" w:color="auto" w:fill="auto"/>
          </w:tcPr>
          <w:p w14:paraId="4AF4511A" w14:textId="5DB164F2" w:rsidR="00254008" w:rsidRDefault="00254008" w:rsidP="00C45273">
            <w:pPr>
              <w:pStyle w:val="StyleTBLLeft-001Hanging001"/>
            </w:pPr>
            <w:r w:rsidRPr="00D62351">
              <w:rPr>
                <w:rFonts w:eastAsiaTheme="minorEastAsia"/>
              </w:rPr>
              <w:t xml:space="preserve">In </w:t>
            </w:r>
            <w:r w:rsidR="00291287">
              <w:rPr>
                <w:rFonts w:eastAsiaTheme="minorEastAsia"/>
              </w:rPr>
              <w:t xml:space="preserve">Activity </w:t>
            </w:r>
            <w:r w:rsidR="00DA5E5A">
              <w:rPr>
                <w:rFonts w:eastAsiaTheme="minorEastAsia"/>
              </w:rPr>
              <w:t>5</w:t>
            </w:r>
            <w:r>
              <w:rPr>
                <w:rFonts w:eastAsiaTheme="minorEastAsia"/>
              </w:rPr>
              <w:t>.2</w:t>
            </w:r>
            <w:r w:rsidRPr="00D62351">
              <w:rPr>
                <w:rFonts w:eastAsiaTheme="minorEastAsia"/>
              </w:rPr>
              <w:t xml:space="preserve">, you </w:t>
            </w:r>
            <w:r w:rsidR="00291287">
              <w:rPr>
                <w:rFonts w:eastAsiaTheme="minorEastAsia"/>
              </w:rPr>
              <w:t>submit your solution</w:t>
            </w:r>
            <w:r>
              <w:t>.</w:t>
            </w:r>
          </w:p>
        </w:tc>
      </w:tr>
    </w:tbl>
    <w:p w14:paraId="2D0C0D34" w14:textId="42635783" w:rsidR="000C74B5" w:rsidRDefault="000C74B5" w:rsidP="003B472C">
      <w:pPr>
        <w:widowControl w:val="0"/>
        <w:spacing w:line="240" w:lineRule="auto"/>
      </w:pPr>
    </w:p>
    <w:p w14:paraId="78210B56" w14:textId="26BCDEC6" w:rsidR="000C74B5" w:rsidRDefault="000C74B5" w:rsidP="000C74B5">
      <w:pPr>
        <w:widowControl w:val="0"/>
        <w:spacing w:line="240" w:lineRule="auto"/>
        <w:ind w:left="360"/>
      </w:pPr>
    </w:p>
    <w:p w14:paraId="65CA4700" w14:textId="58E73416" w:rsidR="00583821" w:rsidRDefault="003B472C" w:rsidP="003B472C">
      <w:pPr>
        <w:widowControl w:val="0"/>
        <w:spacing w:line="240" w:lineRule="auto"/>
        <w:ind w:left="360"/>
      </w:pPr>
      <w:r>
        <w:rPr>
          <w:noProof/>
        </w:rPr>
        <w:drawing>
          <wp:inline distT="0" distB="0" distL="0" distR="0" wp14:anchorId="279199FA" wp14:editId="4E28712D">
            <wp:extent cx="5486400" cy="30843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084342"/>
                    </a:xfrm>
                    <a:prstGeom prst="rect">
                      <a:avLst/>
                    </a:prstGeom>
                  </pic:spPr>
                </pic:pic>
              </a:graphicData>
            </a:graphic>
          </wp:inline>
        </w:drawing>
      </w:r>
    </w:p>
    <w:p w14:paraId="38C608EF" w14:textId="77777777" w:rsidR="003B472C" w:rsidRDefault="003B472C" w:rsidP="003B472C">
      <w:pPr>
        <w:widowControl w:val="0"/>
        <w:spacing w:line="240" w:lineRule="auto"/>
        <w:ind w:left="360"/>
      </w:pPr>
    </w:p>
    <w:p w14:paraId="2C572464" w14:textId="2051839B" w:rsidR="007D4E47" w:rsidRDefault="003B472C" w:rsidP="003B472C">
      <w:pPr>
        <w:widowControl w:val="0"/>
        <w:spacing w:line="240" w:lineRule="auto"/>
        <w:ind w:left="360"/>
      </w:pPr>
      <w:r>
        <w:rPr>
          <w:noProof/>
        </w:rPr>
        <w:drawing>
          <wp:inline distT="0" distB="0" distL="0" distR="0" wp14:anchorId="278F4B0A" wp14:editId="7CD029F9">
            <wp:extent cx="5486400" cy="308434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084342"/>
                    </a:xfrm>
                    <a:prstGeom prst="rect">
                      <a:avLst/>
                    </a:prstGeom>
                  </pic:spPr>
                </pic:pic>
              </a:graphicData>
            </a:graphic>
          </wp:inline>
        </w:drawing>
      </w:r>
    </w:p>
    <w:p w14:paraId="031B3472" w14:textId="77777777" w:rsidR="00583821" w:rsidRDefault="00583821" w:rsidP="000C74B5">
      <w:pPr>
        <w:widowControl w:val="0"/>
        <w:spacing w:line="240" w:lineRule="auto"/>
        <w:ind w:left="360"/>
      </w:pPr>
    </w:p>
    <w:p w14:paraId="72328F6C" w14:textId="77777777" w:rsidR="003B472C" w:rsidRDefault="003B472C" w:rsidP="000C74B5">
      <w:pPr>
        <w:widowControl w:val="0"/>
        <w:spacing w:line="240" w:lineRule="auto"/>
        <w:ind w:left="360"/>
        <w:rPr>
          <w:b/>
        </w:rPr>
      </w:pPr>
    </w:p>
    <w:p w14:paraId="5FAE31AC" w14:textId="7C57CA5A" w:rsidR="000C74B5" w:rsidRPr="002A58EF" w:rsidRDefault="000C74B5" w:rsidP="000C74B5">
      <w:pPr>
        <w:widowControl w:val="0"/>
        <w:spacing w:line="240" w:lineRule="auto"/>
        <w:ind w:left="360"/>
        <w:rPr>
          <w:b/>
        </w:rPr>
      </w:pPr>
      <w:bookmarkStart w:id="0" w:name="_GoBack"/>
      <w:bookmarkEnd w:id="0"/>
      <w:r w:rsidRPr="002A58EF">
        <w:rPr>
          <w:b/>
        </w:rPr>
        <w:lastRenderedPageBreak/>
        <w:t>Note:</w:t>
      </w:r>
    </w:p>
    <w:p w14:paraId="2333DDA3" w14:textId="38E49DC0" w:rsidR="009C6EB9" w:rsidRDefault="00291287" w:rsidP="00583821">
      <w:pPr>
        <w:widowControl w:val="0"/>
        <w:spacing w:line="240" w:lineRule="auto"/>
        <w:ind w:left="360"/>
        <w:rPr>
          <w:i/>
        </w:rPr>
      </w:pPr>
      <w:r w:rsidRPr="00291287">
        <w:rPr>
          <w:i/>
        </w:rPr>
        <w:t xml:space="preserve">If you can't Submit the Solution through the MPL's Workbench. </w:t>
      </w:r>
      <w:r w:rsidR="000C74B5" w:rsidRPr="002A58EF">
        <w:rPr>
          <w:i/>
        </w:rPr>
        <w:t>On</w:t>
      </w:r>
      <w:r>
        <w:rPr>
          <w:i/>
        </w:rPr>
        <w:t>c</w:t>
      </w:r>
      <w:r w:rsidR="000C74B5" w:rsidRPr="002A58EF">
        <w:rPr>
          <w:i/>
        </w:rPr>
        <w:t xml:space="preserve">e you have filled in the required information, save the file to your flash drive / hard disk. Then, you can submit </w:t>
      </w:r>
      <w:r w:rsidR="002A58EF" w:rsidRPr="002A58EF">
        <w:rPr>
          <w:i/>
        </w:rPr>
        <w:t>it</w:t>
      </w:r>
      <w:r w:rsidR="000C74B5" w:rsidRPr="002A58EF">
        <w:rPr>
          <w:i/>
        </w:rPr>
        <w:t xml:space="preserve"> to your instructor </w:t>
      </w:r>
      <w:r w:rsidR="002A58EF" w:rsidRPr="002A58EF">
        <w:rPr>
          <w:i/>
        </w:rPr>
        <w:t xml:space="preserve">through </w:t>
      </w:r>
      <w:r w:rsidR="00583821">
        <w:rPr>
          <w:i/>
        </w:rPr>
        <w:t>your Blackboard</w:t>
      </w:r>
      <w:r w:rsidR="002A58EF" w:rsidRPr="002A58EF">
        <w:rPr>
          <w:i/>
        </w:rPr>
        <w:t xml:space="preserve"> </w:t>
      </w:r>
      <w:r w:rsidR="00583821">
        <w:rPr>
          <w:i/>
        </w:rPr>
        <w:t xml:space="preserve">Course </w:t>
      </w:r>
      <w:r w:rsidR="000C74B5" w:rsidRPr="002A58EF">
        <w:rPr>
          <w:i/>
        </w:rPr>
        <w:t>for review and grading.</w:t>
      </w:r>
    </w:p>
    <w:p w14:paraId="4237BB19" w14:textId="2F955C0E" w:rsidR="007D4E47" w:rsidRDefault="007D4E47" w:rsidP="00583821">
      <w:pPr>
        <w:widowControl w:val="0"/>
        <w:spacing w:line="240" w:lineRule="auto"/>
        <w:ind w:left="360"/>
        <w:rPr>
          <w:sz w:val="24"/>
        </w:rPr>
      </w:pPr>
    </w:p>
    <w:p w14:paraId="0448EF9E" w14:textId="77777777" w:rsidR="00A910F5" w:rsidRDefault="00A910F5" w:rsidP="00583821">
      <w:pPr>
        <w:widowControl w:val="0"/>
        <w:spacing w:line="240" w:lineRule="auto"/>
        <w:ind w:left="360"/>
        <w:rPr>
          <w:sz w:val="24"/>
        </w:rPr>
      </w:pPr>
    </w:p>
    <w:p w14:paraId="35849509" w14:textId="62C532B8" w:rsidR="00291287" w:rsidRPr="007D4E47" w:rsidRDefault="00291287" w:rsidP="007D4E47">
      <w:pPr>
        <w:widowControl w:val="0"/>
        <w:spacing w:line="240" w:lineRule="auto"/>
        <w:ind w:left="360"/>
        <w:jc w:val="center"/>
        <w:rPr>
          <w:b/>
          <w:sz w:val="28"/>
          <w:szCs w:val="28"/>
        </w:rPr>
      </w:pPr>
      <w:r w:rsidRPr="007D4E47">
        <w:rPr>
          <w:b/>
          <w:sz w:val="28"/>
          <w:szCs w:val="28"/>
        </w:rPr>
        <w:t>Appendix</w:t>
      </w:r>
    </w:p>
    <w:p w14:paraId="001C47DE" w14:textId="58560A1F" w:rsidR="00291287" w:rsidRDefault="00291287" w:rsidP="00291287">
      <w:pPr>
        <w:widowControl w:val="0"/>
        <w:spacing w:line="240" w:lineRule="auto"/>
        <w:rPr>
          <w:sz w:val="24"/>
        </w:rPr>
      </w:pPr>
    </w:p>
    <w:p w14:paraId="02AA438F" w14:textId="3508E493" w:rsidR="007D4E47" w:rsidRPr="007D4E47" w:rsidRDefault="00941CCE" w:rsidP="00DA5E5A">
      <w:pPr>
        <w:pStyle w:val="ListParagraph"/>
        <w:widowControl w:val="0"/>
        <w:numPr>
          <w:ilvl w:val="0"/>
          <w:numId w:val="34"/>
        </w:numPr>
        <w:spacing w:line="240" w:lineRule="auto"/>
        <w:ind w:left="360"/>
        <w:rPr>
          <w:b/>
          <w:sz w:val="24"/>
        </w:rPr>
      </w:pPr>
      <w:r w:rsidRPr="00941CCE">
        <w:rPr>
          <w:b/>
          <w:sz w:val="24"/>
        </w:rPr>
        <w:t>A</w:t>
      </w:r>
      <w:r w:rsidR="00DA5E5A">
        <w:rPr>
          <w:b/>
          <w:sz w:val="24"/>
        </w:rPr>
        <w:t>rea C</w:t>
      </w:r>
      <w:r w:rsidRPr="00941CCE">
        <w:rPr>
          <w:b/>
          <w:sz w:val="24"/>
        </w:rPr>
        <w:t>lass (</w:t>
      </w:r>
      <w:r w:rsidR="00DA5E5A" w:rsidRPr="00DA5E5A">
        <w:rPr>
          <w:b/>
          <w:sz w:val="24"/>
        </w:rPr>
        <w:t>73088</w:t>
      </w:r>
      <w:r w:rsidRPr="00941CCE">
        <w:rPr>
          <w:b/>
          <w:sz w:val="24"/>
        </w:rPr>
        <w:t>)</w:t>
      </w:r>
    </w:p>
    <w:p w14:paraId="2EB95F8F" w14:textId="77777777" w:rsidR="00DA5E5A" w:rsidRPr="00DA5E5A" w:rsidRDefault="00DA5E5A" w:rsidP="00DA5E5A">
      <w:pPr>
        <w:widowControl w:val="0"/>
        <w:spacing w:line="240" w:lineRule="auto"/>
        <w:rPr>
          <w:sz w:val="24"/>
        </w:rPr>
      </w:pPr>
      <w:r w:rsidRPr="00DA5E5A">
        <w:rPr>
          <w:sz w:val="24"/>
        </w:rPr>
        <w:t>Write a class that has three overloaded static methods for calculating the areas of the</w:t>
      </w:r>
    </w:p>
    <w:p w14:paraId="1893C386" w14:textId="77777777" w:rsidR="00DA5E5A" w:rsidRPr="00DA5E5A" w:rsidRDefault="00DA5E5A" w:rsidP="00DA5E5A">
      <w:pPr>
        <w:widowControl w:val="0"/>
        <w:spacing w:line="240" w:lineRule="auto"/>
        <w:rPr>
          <w:sz w:val="24"/>
        </w:rPr>
      </w:pPr>
      <w:r w:rsidRPr="00DA5E5A">
        <w:rPr>
          <w:sz w:val="24"/>
        </w:rPr>
        <w:t>following geometric shapes:</w:t>
      </w:r>
    </w:p>
    <w:p w14:paraId="77C0A599" w14:textId="77777777" w:rsidR="00DA5E5A" w:rsidRPr="00DA5E5A" w:rsidRDefault="00DA5E5A" w:rsidP="00DA5E5A">
      <w:pPr>
        <w:widowControl w:val="0"/>
        <w:spacing w:line="240" w:lineRule="auto"/>
        <w:rPr>
          <w:sz w:val="24"/>
        </w:rPr>
      </w:pPr>
      <w:r w:rsidRPr="00DA5E5A">
        <w:rPr>
          <w:sz w:val="24"/>
        </w:rPr>
        <w:t>- circles</w:t>
      </w:r>
    </w:p>
    <w:p w14:paraId="349DC815" w14:textId="77777777" w:rsidR="00DA5E5A" w:rsidRPr="00DA5E5A" w:rsidRDefault="00DA5E5A" w:rsidP="00DA5E5A">
      <w:pPr>
        <w:widowControl w:val="0"/>
        <w:spacing w:line="240" w:lineRule="auto"/>
        <w:rPr>
          <w:sz w:val="24"/>
        </w:rPr>
      </w:pPr>
      <w:r w:rsidRPr="00DA5E5A">
        <w:rPr>
          <w:sz w:val="24"/>
        </w:rPr>
        <w:t>- rectangles</w:t>
      </w:r>
    </w:p>
    <w:p w14:paraId="24119DE1" w14:textId="77777777" w:rsidR="00DA5E5A" w:rsidRPr="00DA5E5A" w:rsidRDefault="00DA5E5A" w:rsidP="00DA5E5A">
      <w:pPr>
        <w:widowControl w:val="0"/>
        <w:spacing w:line="240" w:lineRule="auto"/>
        <w:rPr>
          <w:sz w:val="24"/>
        </w:rPr>
      </w:pPr>
      <w:r w:rsidRPr="00DA5E5A">
        <w:rPr>
          <w:sz w:val="24"/>
        </w:rPr>
        <w:t>- cylinders</w:t>
      </w:r>
    </w:p>
    <w:p w14:paraId="52E288D2" w14:textId="77777777" w:rsidR="00DA5E5A" w:rsidRPr="00DA5E5A" w:rsidRDefault="00DA5E5A" w:rsidP="00DA5E5A">
      <w:pPr>
        <w:widowControl w:val="0"/>
        <w:spacing w:line="240" w:lineRule="auto"/>
        <w:rPr>
          <w:sz w:val="24"/>
        </w:rPr>
      </w:pPr>
    </w:p>
    <w:p w14:paraId="57A7B016" w14:textId="77777777" w:rsidR="00DA5E5A" w:rsidRPr="00DA5E5A" w:rsidRDefault="00DA5E5A" w:rsidP="00DA5E5A">
      <w:pPr>
        <w:widowControl w:val="0"/>
        <w:spacing w:line="240" w:lineRule="auto"/>
        <w:rPr>
          <w:sz w:val="24"/>
        </w:rPr>
      </w:pPr>
      <w:r w:rsidRPr="00DA5E5A">
        <w:rPr>
          <w:sz w:val="24"/>
        </w:rPr>
        <w:t xml:space="preserve">Here are the formulas for calculating the area of the shapes. </w:t>
      </w:r>
    </w:p>
    <w:p w14:paraId="571B26FD" w14:textId="77777777" w:rsidR="00DA5E5A" w:rsidRPr="00DA5E5A" w:rsidRDefault="00DA5E5A" w:rsidP="00DA5E5A">
      <w:pPr>
        <w:widowControl w:val="0"/>
        <w:spacing w:line="240" w:lineRule="auto"/>
        <w:rPr>
          <w:sz w:val="24"/>
        </w:rPr>
      </w:pPr>
    </w:p>
    <w:p w14:paraId="47B3A06F" w14:textId="77777777" w:rsidR="00DA5E5A" w:rsidRPr="00DA5E5A" w:rsidRDefault="00DA5E5A" w:rsidP="00DA5E5A">
      <w:pPr>
        <w:widowControl w:val="0"/>
        <w:spacing w:line="240" w:lineRule="auto"/>
        <w:rPr>
          <w:sz w:val="24"/>
        </w:rPr>
      </w:pPr>
      <w:r w:rsidRPr="00DA5E5A">
        <w:rPr>
          <w:sz w:val="24"/>
        </w:rPr>
        <w:t>Area of a circle: Area = π r2</w:t>
      </w:r>
    </w:p>
    <w:p w14:paraId="511EAB13" w14:textId="77777777" w:rsidR="00DA5E5A" w:rsidRPr="00DA5E5A" w:rsidRDefault="00DA5E5A" w:rsidP="00DA5E5A">
      <w:pPr>
        <w:widowControl w:val="0"/>
        <w:spacing w:line="240" w:lineRule="auto"/>
        <w:rPr>
          <w:sz w:val="24"/>
        </w:rPr>
      </w:pPr>
      <w:r w:rsidRPr="00DA5E5A">
        <w:rPr>
          <w:sz w:val="24"/>
        </w:rPr>
        <w:t xml:space="preserve">where p is </w:t>
      </w:r>
      <w:proofErr w:type="spellStart"/>
      <w:r w:rsidRPr="00DA5E5A">
        <w:rPr>
          <w:sz w:val="24"/>
        </w:rPr>
        <w:t>Math.PI</w:t>
      </w:r>
      <w:proofErr w:type="spellEnd"/>
      <w:r w:rsidRPr="00DA5E5A">
        <w:rPr>
          <w:sz w:val="24"/>
        </w:rPr>
        <w:t xml:space="preserve"> and r is the circle's radius</w:t>
      </w:r>
    </w:p>
    <w:p w14:paraId="2095CF32" w14:textId="77777777" w:rsidR="00DA5E5A" w:rsidRPr="00DA5E5A" w:rsidRDefault="00DA5E5A" w:rsidP="00DA5E5A">
      <w:pPr>
        <w:widowControl w:val="0"/>
        <w:spacing w:line="240" w:lineRule="auto"/>
        <w:rPr>
          <w:sz w:val="24"/>
        </w:rPr>
      </w:pPr>
      <w:r w:rsidRPr="00DA5E5A">
        <w:rPr>
          <w:sz w:val="24"/>
        </w:rPr>
        <w:t>Area of a rectangle: Area = Width x Length</w:t>
      </w:r>
    </w:p>
    <w:p w14:paraId="2E3A7C18" w14:textId="77777777" w:rsidR="00DA5E5A" w:rsidRPr="00DA5E5A" w:rsidRDefault="00DA5E5A" w:rsidP="00DA5E5A">
      <w:pPr>
        <w:widowControl w:val="0"/>
        <w:spacing w:line="240" w:lineRule="auto"/>
        <w:rPr>
          <w:sz w:val="24"/>
        </w:rPr>
      </w:pPr>
      <w:r w:rsidRPr="00DA5E5A">
        <w:rPr>
          <w:sz w:val="24"/>
        </w:rPr>
        <w:t>Area of a cylinder: Area = π r2 h</w:t>
      </w:r>
    </w:p>
    <w:p w14:paraId="14B770C6" w14:textId="77777777" w:rsidR="00DA5E5A" w:rsidRPr="00DA5E5A" w:rsidRDefault="00DA5E5A" w:rsidP="00DA5E5A">
      <w:pPr>
        <w:widowControl w:val="0"/>
        <w:spacing w:line="240" w:lineRule="auto"/>
        <w:rPr>
          <w:sz w:val="24"/>
        </w:rPr>
      </w:pPr>
      <w:r w:rsidRPr="00DA5E5A">
        <w:rPr>
          <w:sz w:val="24"/>
        </w:rPr>
        <w:t xml:space="preserve">where p is </w:t>
      </w:r>
      <w:proofErr w:type="spellStart"/>
      <w:r w:rsidRPr="00DA5E5A">
        <w:rPr>
          <w:sz w:val="24"/>
        </w:rPr>
        <w:t>Math.PI</w:t>
      </w:r>
      <w:proofErr w:type="spellEnd"/>
      <w:r w:rsidRPr="00DA5E5A">
        <w:rPr>
          <w:sz w:val="24"/>
        </w:rPr>
        <w:t>, r is the radius of the cylinder's base, and</w:t>
      </w:r>
    </w:p>
    <w:p w14:paraId="5C6E1D6A" w14:textId="77777777" w:rsidR="00DA5E5A" w:rsidRPr="00DA5E5A" w:rsidRDefault="00DA5E5A" w:rsidP="00DA5E5A">
      <w:pPr>
        <w:widowControl w:val="0"/>
        <w:spacing w:line="240" w:lineRule="auto"/>
        <w:rPr>
          <w:sz w:val="24"/>
        </w:rPr>
      </w:pPr>
      <w:r w:rsidRPr="00DA5E5A">
        <w:rPr>
          <w:sz w:val="24"/>
        </w:rPr>
        <w:t>h is the cylinder's height</w:t>
      </w:r>
    </w:p>
    <w:p w14:paraId="076B6246" w14:textId="77777777" w:rsidR="00DA5E5A" w:rsidRPr="00DA5E5A" w:rsidRDefault="00DA5E5A" w:rsidP="00DA5E5A">
      <w:pPr>
        <w:widowControl w:val="0"/>
        <w:spacing w:line="240" w:lineRule="auto"/>
        <w:rPr>
          <w:sz w:val="24"/>
        </w:rPr>
      </w:pPr>
    </w:p>
    <w:p w14:paraId="1BD35E8D" w14:textId="37E3CB21" w:rsidR="00DA5E5A" w:rsidRPr="00DA5E5A" w:rsidRDefault="00DA5E5A" w:rsidP="00DA5E5A">
      <w:pPr>
        <w:widowControl w:val="0"/>
        <w:spacing w:line="240" w:lineRule="auto"/>
        <w:rPr>
          <w:sz w:val="24"/>
        </w:rPr>
      </w:pPr>
      <w:r w:rsidRPr="00DA5E5A">
        <w:rPr>
          <w:sz w:val="24"/>
        </w:rPr>
        <w:t xml:space="preserve">Because the three methods are to be overloaded, they should each have the same name, </w:t>
      </w:r>
      <w:r w:rsidR="007220B2">
        <w:rPr>
          <w:sz w:val="24"/>
        </w:rPr>
        <w:t>b</w:t>
      </w:r>
      <w:r w:rsidRPr="00DA5E5A">
        <w:rPr>
          <w:sz w:val="24"/>
        </w:rPr>
        <w:t>ut different parameter lists. Demonstrate the class in a complete program.</w:t>
      </w:r>
    </w:p>
    <w:p w14:paraId="32F57778" w14:textId="30025927" w:rsidR="007D4E47" w:rsidRDefault="007D4E47" w:rsidP="007D4E47">
      <w:pPr>
        <w:widowControl w:val="0"/>
        <w:spacing w:line="240" w:lineRule="auto"/>
        <w:rPr>
          <w:sz w:val="24"/>
        </w:rPr>
      </w:pPr>
    </w:p>
    <w:p w14:paraId="6522FF96" w14:textId="77777777" w:rsidR="007D4E47" w:rsidRPr="007D4E47" w:rsidRDefault="007D4E47" w:rsidP="007D4E47">
      <w:pPr>
        <w:widowControl w:val="0"/>
        <w:spacing w:line="240" w:lineRule="auto"/>
        <w:rPr>
          <w:sz w:val="24"/>
        </w:rPr>
      </w:pPr>
    </w:p>
    <w:p w14:paraId="0B67DC50" w14:textId="5EFDEBB3" w:rsidR="007D4E47" w:rsidRPr="007D4E47" w:rsidRDefault="0037102A" w:rsidP="00DA5E5A">
      <w:pPr>
        <w:pStyle w:val="ListParagraph"/>
        <w:widowControl w:val="0"/>
        <w:numPr>
          <w:ilvl w:val="0"/>
          <w:numId w:val="34"/>
        </w:numPr>
        <w:spacing w:line="240" w:lineRule="auto"/>
        <w:ind w:left="360"/>
        <w:rPr>
          <w:b/>
          <w:sz w:val="24"/>
        </w:rPr>
      </w:pPr>
      <w:r w:rsidRPr="0037102A">
        <w:rPr>
          <w:b/>
          <w:sz w:val="24"/>
        </w:rPr>
        <w:t xml:space="preserve">A </w:t>
      </w:r>
      <w:proofErr w:type="spellStart"/>
      <w:r w:rsidR="00DA5E5A">
        <w:rPr>
          <w:b/>
          <w:sz w:val="24"/>
        </w:rPr>
        <w:t>LandTract</w:t>
      </w:r>
      <w:proofErr w:type="spellEnd"/>
      <w:r w:rsidR="00DA5E5A">
        <w:rPr>
          <w:b/>
          <w:sz w:val="24"/>
        </w:rPr>
        <w:t xml:space="preserve"> C</w:t>
      </w:r>
      <w:r w:rsidR="00DA5E5A" w:rsidRPr="00DA5E5A">
        <w:rPr>
          <w:b/>
          <w:sz w:val="24"/>
        </w:rPr>
        <w:t>lass</w:t>
      </w:r>
      <w:r w:rsidRPr="0037102A">
        <w:rPr>
          <w:b/>
          <w:sz w:val="24"/>
        </w:rPr>
        <w:t xml:space="preserve"> (</w:t>
      </w:r>
      <w:r w:rsidR="00DA5E5A" w:rsidRPr="00DA5E5A">
        <w:rPr>
          <w:b/>
          <w:sz w:val="24"/>
        </w:rPr>
        <w:t>71119</w:t>
      </w:r>
      <w:r w:rsidRPr="0037102A">
        <w:rPr>
          <w:b/>
          <w:sz w:val="24"/>
        </w:rPr>
        <w:t>)</w:t>
      </w:r>
    </w:p>
    <w:p w14:paraId="2F887472" w14:textId="77777777" w:rsidR="00DA5E5A" w:rsidRPr="00DA5E5A" w:rsidRDefault="00DA5E5A" w:rsidP="00DA5E5A">
      <w:pPr>
        <w:widowControl w:val="0"/>
        <w:spacing w:line="240" w:lineRule="auto"/>
        <w:rPr>
          <w:sz w:val="24"/>
        </w:rPr>
      </w:pPr>
      <w:r w:rsidRPr="00DA5E5A">
        <w:rPr>
          <w:sz w:val="24"/>
        </w:rPr>
        <w:t xml:space="preserve">Make a </w:t>
      </w:r>
      <w:proofErr w:type="spellStart"/>
      <w:r w:rsidRPr="00DA5E5A">
        <w:rPr>
          <w:sz w:val="24"/>
        </w:rPr>
        <w:t>LandTract</w:t>
      </w:r>
      <w:proofErr w:type="spellEnd"/>
      <w:r w:rsidRPr="00DA5E5A">
        <w:rPr>
          <w:sz w:val="24"/>
        </w:rPr>
        <w:t xml:space="preserve"> class with the following fields:</w:t>
      </w:r>
    </w:p>
    <w:p w14:paraId="20E81820" w14:textId="77777777" w:rsidR="00DA5E5A" w:rsidRPr="00DA5E5A" w:rsidRDefault="00DA5E5A" w:rsidP="00DA5E5A">
      <w:pPr>
        <w:widowControl w:val="0"/>
        <w:spacing w:line="240" w:lineRule="auto"/>
        <w:rPr>
          <w:sz w:val="24"/>
        </w:rPr>
      </w:pPr>
    </w:p>
    <w:p w14:paraId="02F24DE2" w14:textId="77777777" w:rsidR="00DA5E5A" w:rsidRPr="00DA5E5A" w:rsidRDefault="00DA5E5A" w:rsidP="00DA5E5A">
      <w:pPr>
        <w:widowControl w:val="0"/>
        <w:spacing w:line="240" w:lineRule="auto"/>
        <w:rPr>
          <w:sz w:val="24"/>
        </w:rPr>
      </w:pPr>
      <w:r w:rsidRPr="00DA5E5A">
        <w:rPr>
          <w:sz w:val="24"/>
        </w:rPr>
        <w:t xml:space="preserve">• length - an </w:t>
      </w:r>
      <w:proofErr w:type="spellStart"/>
      <w:r w:rsidRPr="00DA5E5A">
        <w:rPr>
          <w:sz w:val="24"/>
        </w:rPr>
        <w:t>int</w:t>
      </w:r>
      <w:proofErr w:type="spellEnd"/>
      <w:r w:rsidRPr="00DA5E5A">
        <w:rPr>
          <w:sz w:val="24"/>
        </w:rPr>
        <w:t xml:space="preserve"> containing the tract's length</w:t>
      </w:r>
    </w:p>
    <w:p w14:paraId="24A28ACE" w14:textId="77777777" w:rsidR="00DA5E5A" w:rsidRPr="00DA5E5A" w:rsidRDefault="00DA5E5A" w:rsidP="00DA5E5A">
      <w:pPr>
        <w:widowControl w:val="0"/>
        <w:spacing w:line="240" w:lineRule="auto"/>
        <w:rPr>
          <w:sz w:val="24"/>
        </w:rPr>
      </w:pPr>
      <w:r w:rsidRPr="00DA5E5A">
        <w:rPr>
          <w:sz w:val="24"/>
        </w:rPr>
        <w:t xml:space="preserve">• width - an </w:t>
      </w:r>
      <w:proofErr w:type="spellStart"/>
      <w:r w:rsidRPr="00DA5E5A">
        <w:rPr>
          <w:sz w:val="24"/>
        </w:rPr>
        <w:t>int</w:t>
      </w:r>
      <w:proofErr w:type="spellEnd"/>
      <w:r w:rsidRPr="00DA5E5A">
        <w:rPr>
          <w:sz w:val="24"/>
        </w:rPr>
        <w:t xml:space="preserve"> containing the tract's width</w:t>
      </w:r>
    </w:p>
    <w:p w14:paraId="0AB3C10E" w14:textId="77777777" w:rsidR="00DA5E5A" w:rsidRPr="00DA5E5A" w:rsidRDefault="00DA5E5A" w:rsidP="00DA5E5A">
      <w:pPr>
        <w:widowControl w:val="0"/>
        <w:spacing w:line="240" w:lineRule="auto"/>
        <w:rPr>
          <w:sz w:val="24"/>
        </w:rPr>
      </w:pPr>
    </w:p>
    <w:p w14:paraId="2D01F3C1" w14:textId="77777777" w:rsidR="00DA5E5A" w:rsidRPr="00DA5E5A" w:rsidRDefault="00DA5E5A" w:rsidP="00DA5E5A">
      <w:pPr>
        <w:widowControl w:val="0"/>
        <w:spacing w:line="240" w:lineRule="auto"/>
        <w:rPr>
          <w:sz w:val="24"/>
        </w:rPr>
      </w:pPr>
      <w:r w:rsidRPr="00DA5E5A">
        <w:rPr>
          <w:sz w:val="24"/>
        </w:rPr>
        <w:t xml:space="preserve">The class should also have the following methods: </w:t>
      </w:r>
    </w:p>
    <w:p w14:paraId="3EF0F965" w14:textId="77777777" w:rsidR="00DA5E5A" w:rsidRPr="00DA5E5A" w:rsidRDefault="00DA5E5A" w:rsidP="00DA5E5A">
      <w:pPr>
        <w:widowControl w:val="0"/>
        <w:spacing w:line="240" w:lineRule="auto"/>
        <w:rPr>
          <w:sz w:val="24"/>
        </w:rPr>
      </w:pPr>
    </w:p>
    <w:p w14:paraId="3D9C8011" w14:textId="77777777" w:rsidR="00DA5E5A" w:rsidRPr="00DA5E5A" w:rsidRDefault="00DA5E5A" w:rsidP="00DA5E5A">
      <w:pPr>
        <w:widowControl w:val="0"/>
        <w:spacing w:line="240" w:lineRule="auto"/>
        <w:rPr>
          <w:sz w:val="24"/>
        </w:rPr>
      </w:pPr>
      <w:r w:rsidRPr="00DA5E5A">
        <w:rPr>
          <w:sz w:val="24"/>
        </w:rPr>
        <w:t xml:space="preserve">• area - returns an </w:t>
      </w:r>
      <w:proofErr w:type="spellStart"/>
      <w:r w:rsidRPr="00DA5E5A">
        <w:rPr>
          <w:sz w:val="24"/>
        </w:rPr>
        <w:t>int</w:t>
      </w:r>
      <w:proofErr w:type="spellEnd"/>
      <w:r w:rsidRPr="00DA5E5A">
        <w:rPr>
          <w:sz w:val="24"/>
        </w:rPr>
        <w:t xml:space="preserve"> representing the tract's area</w:t>
      </w:r>
    </w:p>
    <w:p w14:paraId="37E9E6FD" w14:textId="77777777" w:rsidR="00DA5E5A" w:rsidRPr="00DA5E5A" w:rsidRDefault="00DA5E5A" w:rsidP="00DA5E5A">
      <w:pPr>
        <w:widowControl w:val="0"/>
        <w:spacing w:line="240" w:lineRule="auto"/>
        <w:rPr>
          <w:sz w:val="24"/>
        </w:rPr>
      </w:pPr>
      <w:r w:rsidRPr="00DA5E5A">
        <w:rPr>
          <w:sz w:val="24"/>
        </w:rPr>
        <w:t xml:space="preserve">• equals - takes another </w:t>
      </w:r>
      <w:proofErr w:type="spellStart"/>
      <w:r w:rsidRPr="00DA5E5A">
        <w:rPr>
          <w:sz w:val="24"/>
        </w:rPr>
        <w:t>LandTract</w:t>
      </w:r>
      <w:proofErr w:type="spellEnd"/>
      <w:r w:rsidRPr="00DA5E5A">
        <w:rPr>
          <w:sz w:val="24"/>
        </w:rPr>
        <w:t xml:space="preserve"> object as a parameter and returns a </w:t>
      </w:r>
      <w:proofErr w:type="spellStart"/>
      <w:r w:rsidRPr="00DA5E5A">
        <w:rPr>
          <w:sz w:val="24"/>
        </w:rPr>
        <w:t>boolean</w:t>
      </w:r>
      <w:proofErr w:type="spellEnd"/>
      <w:r w:rsidRPr="00DA5E5A">
        <w:rPr>
          <w:sz w:val="24"/>
        </w:rPr>
        <w:t xml:space="preserve"> saying </w:t>
      </w:r>
    </w:p>
    <w:p w14:paraId="234F5772" w14:textId="77777777" w:rsidR="00DA5E5A" w:rsidRPr="00DA5E5A" w:rsidRDefault="00DA5E5A" w:rsidP="00DA5E5A">
      <w:pPr>
        <w:widowControl w:val="0"/>
        <w:spacing w:line="240" w:lineRule="auto"/>
        <w:rPr>
          <w:sz w:val="24"/>
        </w:rPr>
      </w:pPr>
      <w:proofErr w:type="gramStart"/>
      <w:r w:rsidRPr="00DA5E5A">
        <w:rPr>
          <w:sz w:val="24"/>
        </w:rPr>
        <w:t>whether</w:t>
      </w:r>
      <w:proofErr w:type="gramEnd"/>
      <w:r w:rsidRPr="00DA5E5A">
        <w:rPr>
          <w:sz w:val="24"/>
        </w:rPr>
        <w:t xml:space="preserve"> or not the two tracts have the same dimensions (This applies regardless of whether the dimensions match up. i.e., if the length of the first is the same as the width of the other and vice versa, that counts as having equal dimensions.)</w:t>
      </w:r>
    </w:p>
    <w:p w14:paraId="35DA7A98" w14:textId="77777777" w:rsidR="00DA5E5A" w:rsidRPr="00DA5E5A" w:rsidRDefault="00DA5E5A" w:rsidP="00DA5E5A">
      <w:pPr>
        <w:widowControl w:val="0"/>
        <w:spacing w:line="240" w:lineRule="auto"/>
        <w:rPr>
          <w:sz w:val="24"/>
        </w:rPr>
      </w:pPr>
      <w:r w:rsidRPr="00DA5E5A">
        <w:rPr>
          <w:sz w:val="24"/>
        </w:rPr>
        <w:t xml:space="preserve">• </w:t>
      </w:r>
      <w:proofErr w:type="spellStart"/>
      <w:r w:rsidRPr="00DA5E5A">
        <w:rPr>
          <w:sz w:val="24"/>
        </w:rPr>
        <w:t>toString</w:t>
      </w:r>
      <w:proofErr w:type="spellEnd"/>
      <w:r w:rsidRPr="00DA5E5A">
        <w:rPr>
          <w:sz w:val="24"/>
        </w:rPr>
        <w:t xml:space="preserve"> - returns a String with details about the </w:t>
      </w:r>
      <w:proofErr w:type="spellStart"/>
      <w:r w:rsidRPr="00DA5E5A">
        <w:rPr>
          <w:sz w:val="24"/>
        </w:rPr>
        <w:t>LandTract</w:t>
      </w:r>
      <w:proofErr w:type="spellEnd"/>
      <w:r w:rsidRPr="00DA5E5A">
        <w:rPr>
          <w:sz w:val="24"/>
        </w:rPr>
        <w:t xml:space="preserve"> object in the format:</w:t>
      </w:r>
    </w:p>
    <w:p w14:paraId="199DEC51" w14:textId="77777777" w:rsidR="00DA5E5A" w:rsidRPr="00DA5E5A" w:rsidRDefault="00DA5E5A" w:rsidP="00DA5E5A">
      <w:pPr>
        <w:widowControl w:val="0"/>
        <w:spacing w:line="240" w:lineRule="auto"/>
        <w:rPr>
          <w:sz w:val="24"/>
        </w:rPr>
      </w:pPr>
      <w:proofErr w:type="spellStart"/>
      <w:r w:rsidRPr="00DA5E5A">
        <w:rPr>
          <w:sz w:val="24"/>
        </w:rPr>
        <w:t>LandTract</w:t>
      </w:r>
      <w:proofErr w:type="spellEnd"/>
      <w:r w:rsidRPr="00DA5E5A">
        <w:rPr>
          <w:sz w:val="24"/>
        </w:rPr>
        <w:t xml:space="preserve"> object with length 30 and width 40</w:t>
      </w:r>
    </w:p>
    <w:p w14:paraId="5A7FA3C2" w14:textId="77777777" w:rsidR="00DA5E5A" w:rsidRPr="00DA5E5A" w:rsidRDefault="00DA5E5A" w:rsidP="00DA5E5A">
      <w:pPr>
        <w:widowControl w:val="0"/>
        <w:spacing w:line="240" w:lineRule="auto"/>
        <w:rPr>
          <w:sz w:val="24"/>
        </w:rPr>
      </w:pPr>
      <w:r w:rsidRPr="00DA5E5A">
        <w:rPr>
          <w:sz w:val="24"/>
        </w:rPr>
        <w:t xml:space="preserve">(If, for example, the </w:t>
      </w:r>
      <w:proofErr w:type="spellStart"/>
      <w:r w:rsidRPr="00DA5E5A">
        <w:rPr>
          <w:sz w:val="24"/>
        </w:rPr>
        <w:t>LandTract</w:t>
      </w:r>
      <w:proofErr w:type="spellEnd"/>
      <w:r w:rsidRPr="00DA5E5A">
        <w:rPr>
          <w:sz w:val="24"/>
        </w:rPr>
        <w:t xml:space="preserve"> object had a length of 30 and a width of 40.)</w:t>
      </w:r>
    </w:p>
    <w:p w14:paraId="6DBA3C7D" w14:textId="77777777" w:rsidR="00DA5E5A" w:rsidRPr="00DA5E5A" w:rsidRDefault="00DA5E5A" w:rsidP="00DA5E5A">
      <w:pPr>
        <w:widowControl w:val="0"/>
        <w:spacing w:line="240" w:lineRule="auto"/>
        <w:rPr>
          <w:sz w:val="24"/>
        </w:rPr>
      </w:pPr>
    </w:p>
    <w:p w14:paraId="1CAF80A6" w14:textId="77777777" w:rsidR="00DA5E5A" w:rsidRPr="00DA5E5A" w:rsidRDefault="00DA5E5A" w:rsidP="00DA5E5A">
      <w:pPr>
        <w:widowControl w:val="0"/>
        <w:spacing w:line="240" w:lineRule="auto"/>
        <w:rPr>
          <w:sz w:val="24"/>
        </w:rPr>
      </w:pPr>
      <w:r w:rsidRPr="00DA5E5A">
        <w:rPr>
          <w:sz w:val="24"/>
        </w:rPr>
        <w:lastRenderedPageBreak/>
        <w:t xml:space="preserve">Write a separate program that asks the user to enter the dimensions for the two tracts of </w:t>
      </w:r>
    </w:p>
    <w:p w14:paraId="36CB06B4" w14:textId="1D452DCB" w:rsidR="0037102A" w:rsidRDefault="00DA5E5A" w:rsidP="00DA5E5A">
      <w:pPr>
        <w:widowControl w:val="0"/>
        <w:spacing w:line="240" w:lineRule="auto"/>
        <w:rPr>
          <w:sz w:val="24"/>
        </w:rPr>
      </w:pPr>
      <w:r w:rsidRPr="00DA5E5A">
        <w:rPr>
          <w:sz w:val="24"/>
        </w:rPr>
        <w:t xml:space="preserve">land (in the order length of the first, width of the first, length of the second, width of the second). The program should print the output of two tracts' </w:t>
      </w:r>
      <w:proofErr w:type="spellStart"/>
      <w:r w:rsidRPr="00DA5E5A">
        <w:rPr>
          <w:sz w:val="24"/>
        </w:rPr>
        <w:t>toString</w:t>
      </w:r>
      <w:proofErr w:type="spellEnd"/>
      <w:r w:rsidRPr="00DA5E5A">
        <w:rPr>
          <w:sz w:val="24"/>
        </w:rPr>
        <w:t xml:space="preserve"> methods followed by a sentence stating whether or not the tracts have equal dimensions. (If the tracts have the same dimensions, print, "The two tracts have the same size." Otherwise, print, "The two tracts do not have the same size.") Print all thre</w:t>
      </w:r>
      <w:r>
        <w:rPr>
          <w:sz w:val="24"/>
        </w:rPr>
        <w:t>e statements on separate lines.</w:t>
      </w:r>
    </w:p>
    <w:p w14:paraId="53C83A97" w14:textId="77777777" w:rsidR="00DA5E5A" w:rsidRDefault="00DA5E5A" w:rsidP="00DA5E5A">
      <w:pPr>
        <w:widowControl w:val="0"/>
        <w:spacing w:line="240" w:lineRule="auto"/>
        <w:rPr>
          <w:sz w:val="24"/>
        </w:rPr>
      </w:pPr>
    </w:p>
    <w:p w14:paraId="25CD05BA" w14:textId="06515F66" w:rsidR="0037102A" w:rsidRPr="007D4E47" w:rsidRDefault="00DA5E5A" w:rsidP="00DA5E5A">
      <w:pPr>
        <w:pStyle w:val="ListParagraph"/>
        <w:widowControl w:val="0"/>
        <w:numPr>
          <w:ilvl w:val="0"/>
          <w:numId w:val="34"/>
        </w:numPr>
        <w:spacing w:line="240" w:lineRule="auto"/>
        <w:ind w:left="360"/>
        <w:rPr>
          <w:b/>
          <w:sz w:val="24"/>
        </w:rPr>
      </w:pPr>
      <w:r w:rsidRPr="00DA5E5A">
        <w:rPr>
          <w:b/>
          <w:sz w:val="24"/>
        </w:rPr>
        <w:t>Parking Ticket Simulator</w:t>
      </w:r>
      <w:r w:rsidR="0037102A" w:rsidRPr="0037102A">
        <w:rPr>
          <w:b/>
          <w:sz w:val="24"/>
        </w:rPr>
        <w:t xml:space="preserve"> (</w:t>
      </w:r>
      <w:r w:rsidRPr="00DA5E5A">
        <w:rPr>
          <w:b/>
          <w:sz w:val="24"/>
        </w:rPr>
        <w:t>73089</w:t>
      </w:r>
      <w:r w:rsidR="0037102A" w:rsidRPr="0037102A">
        <w:rPr>
          <w:b/>
          <w:sz w:val="24"/>
        </w:rPr>
        <w:t>)</w:t>
      </w:r>
    </w:p>
    <w:p w14:paraId="316CCD2B" w14:textId="38F48941" w:rsidR="00DA5E5A" w:rsidRPr="00DA5E5A" w:rsidRDefault="00DA5E5A" w:rsidP="00DA5E5A">
      <w:pPr>
        <w:widowControl w:val="0"/>
        <w:spacing w:line="240" w:lineRule="auto"/>
        <w:rPr>
          <w:sz w:val="24"/>
        </w:rPr>
      </w:pPr>
      <w:r w:rsidRPr="00DA5E5A">
        <w:rPr>
          <w:sz w:val="24"/>
        </w:rPr>
        <w:t xml:space="preserve">For this assignment you will design a set of classes that work together to simulate a police officer issuing a parking ticket. You should design the following classes: </w:t>
      </w:r>
    </w:p>
    <w:p w14:paraId="3607B088" w14:textId="77777777" w:rsidR="00DA5E5A" w:rsidRPr="00DA5E5A" w:rsidRDefault="00DA5E5A" w:rsidP="00DA5E5A">
      <w:pPr>
        <w:widowControl w:val="0"/>
        <w:spacing w:line="240" w:lineRule="auto"/>
        <w:rPr>
          <w:sz w:val="24"/>
        </w:rPr>
      </w:pPr>
    </w:p>
    <w:p w14:paraId="4AD8E49B" w14:textId="09083836" w:rsidR="00DA5E5A" w:rsidRPr="00DA5E5A" w:rsidRDefault="00DA5E5A" w:rsidP="00DA5E5A">
      <w:pPr>
        <w:widowControl w:val="0"/>
        <w:spacing w:line="240" w:lineRule="auto"/>
        <w:rPr>
          <w:sz w:val="24"/>
        </w:rPr>
      </w:pPr>
      <w:r w:rsidRPr="00DA5E5A">
        <w:rPr>
          <w:sz w:val="24"/>
        </w:rPr>
        <w:t xml:space="preserve">- The </w:t>
      </w:r>
      <w:proofErr w:type="spellStart"/>
      <w:r w:rsidRPr="00DA5E5A">
        <w:rPr>
          <w:sz w:val="24"/>
        </w:rPr>
        <w:t>ParkedCar</w:t>
      </w:r>
      <w:proofErr w:type="spellEnd"/>
      <w:r w:rsidRPr="00DA5E5A">
        <w:rPr>
          <w:sz w:val="24"/>
        </w:rPr>
        <w:t xml:space="preserve"> Class: This class should simulate a parke</w:t>
      </w:r>
      <w:r w:rsidR="007220B2">
        <w:rPr>
          <w:sz w:val="24"/>
        </w:rPr>
        <w:t>d car. The class's responsibili</w:t>
      </w:r>
      <w:r w:rsidRPr="00DA5E5A">
        <w:rPr>
          <w:sz w:val="24"/>
        </w:rPr>
        <w:t xml:space="preserve">ties are as follows: </w:t>
      </w:r>
    </w:p>
    <w:p w14:paraId="7DC6EBF7" w14:textId="77777777" w:rsidR="00DA5E5A" w:rsidRPr="00DA5E5A" w:rsidRDefault="00DA5E5A" w:rsidP="00DA5E5A">
      <w:pPr>
        <w:widowControl w:val="0"/>
        <w:spacing w:line="240" w:lineRule="auto"/>
        <w:rPr>
          <w:sz w:val="24"/>
        </w:rPr>
      </w:pPr>
      <w:r w:rsidRPr="00DA5E5A">
        <w:rPr>
          <w:sz w:val="24"/>
        </w:rPr>
        <w:t xml:space="preserve">- To know the car's make, model, color, license number, and the number of minutes </w:t>
      </w:r>
    </w:p>
    <w:p w14:paraId="535764E1" w14:textId="77777777" w:rsidR="00DA5E5A" w:rsidRPr="00DA5E5A" w:rsidRDefault="00DA5E5A" w:rsidP="00DA5E5A">
      <w:pPr>
        <w:widowControl w:val="0"/>
        <w:spacing w:line="240" w:lineRule="auto"/>
        <w:rPr>
          <w:sz w:val="24"/>
        </w:rPr>
      </w:pPr>
      <w:r w:rsidRPr="00DA5E5A">
        <w:rPr>
          <w:sz w:val="24"/>
        </w:rPr>
        <w:t xml:space="preserve">that the car has been parked. </w:t>
      </w:r>
    </w:p>
    <w:p w14:paraId="5AC5F935" w14:textId="77777777" w:rsidR="00DA5E5A" w:rsidRPr="00DA5E5A" w:rsidRDefault="00DA5E5A" w:rsidP="00DA5E5A">
      <w:pPr>
        <w:widowControl w:val="0"/>
        <w:spacing w:line="240" w:lineRule="auto"/>
        <w:rPr>
          <w:sz w:val="24"/>
        </w:rPr>
      </w:pPr>
    </w:p>
    <w:p w14:paraId="77F64E8D" w14:textId="77777777" w:rsidR="00DA5E5A" w:rsidRPr="00DA5E5A" w:rsidRDefault="00DA5E5A" w:rsidP="00DA5E5A">
      <w:pPr>
        <w:widowControl w:val="0"/>
        <w:spacing w:line="240" w:lineRule="auto"/>
        <w:rPr>
          <w:sz w:val="24"/>
        </w:rPr>
      </w:pPr>
      <w:r w:rsidRPr="00DA5E5A">
        <w:rPr>
          <w:sz w:val="24"/>
        </w:rPr>
        <w:t xml:space="preserve">- The </w:t>
      </w:r>
      <w:proofErr w:type="spellStart"/>
      <w:r w:rsidRPr="00DA5E5A">
        <w:rPr>
          <w:sz w:val="24"/>
        </w:rPr>
        <w:t>ParkingMeter</w:t>
      </w:r>
      <w:proofErr w:type="spellEnd"/>
      <w:r w:rsidRPr="00DA5E5A">
        <w:rPr>
          <w:sz w:val="24"/>
        </w:rPr>
        <w:t xml:space="preserve"> Class: This class should simulate a parking meter. The class's only </w:t>
      </w:r>
    </w:p>
    <w:p w14:paraId="3F30716E" w14:textId="77777777" w:rsidR="00DA5E5A" w:rsidRPr="00DA5E5A" w:rsidRDefault="00DA5E5A" w:rsidP="00DA5E5A">
      <w:pPr>
        <w:widowControl w:val="0"/>
        <w:spacing w:line="240" w:lineRule="auto"/>
        <w:rPr>
          <w:sz w:val="24"/>
        </w:rPr>
      </w:pPr>
      <w:r w:rsidRPr="00DA5E5A">
        <w:rPr>
          <w:sz w:val="24"/>
        </w:rPr>
        <w:t xml:space="preserve">responsibility is as follows: </w:t>
      </w:r>
    </w:p>
    <w:p w14:paraId="407C6CB1" w14:textId="77777777" w:rsidR="00DA5E5A" w:rsidRPr="00DA5E5A" w:rsidRDefault="00DA5E5A" w:rsidP="00DA5E5A">
      <w:pPr>
        <w:widowControl w:val="0"/>
        <w:spacing w:line="240" w:lineRule="auto"/>
        <w:rPr>
          <w:sz w:val="24"/>
        </w:rPr>
      </w:pPr>
      <w:r w:rsidRPr="00DA5E5A">
        <w:rPr>
          <w:sz w:val="24"/>
        </w:rPr>
        <w:t xml:space="preserve">- To know the number of minutes of parking time that has been purchased. </w:t>
      </w:r>
    </w:p>
    <w:p w14:paraId="60B11266" w14:textId="77777777" w:rsidR="00DA5E5A" w:rsidRPr="00DA5E5A" w:rsidRDefault="00DA5E5A" w:rsidP="00DA5E5A">
      <w:pPr>
        <w:widowControl w:val="0"/>
        <w:spacing w:line="240" w:lineRule="auto"/>
        <w:rPr>
          <w:sz w:val="24"/>
        </w:rPr>
      </w:pPr>
      <w:r w:rsidRPr="00DA5E5A">
        <w:rPr>
          <w:sz w:val="24"/>
        </w:rPr>
        <w:t xml:space="preserve">- The </w:t>
      </w:r>
      <w:proofErr w:type="spellStart"/>
      <w:r w:rsidRPr="00DA5E5A">
        <w:rPr>
          <w:sz w:val="24"/>
        </w:rPr>
        <w:t>ParkingTicket</w:t>
      </w:r>
      <w:proofErr w:type="spellEnd"/>
      <w:r w:rsidRPr="00DA5E5A">
        <w:rPr>
          <w:sz w:val="24"/>
        </w:rPr>
        <w:t xml:space="preserve"> Class: This class should simulate a parking ticket. The class's </w:t>
      </w:r>
    </w:p>
    <w:p w14:paraId="041BAC60" w14:textId="77777777" w:rsidR="00DA5E5A" w:rsidRPr="00DA5E5A" w:rsidRDefault="00DA5E5A" w:rsidP="00DA5E5A">
      <w:pPr>
        <w:widowControl w:val="0"/>
        <w:spacing w:line="240" w:lineRule="auto"/>
        <w:rPr>
          <w:sz w:val="24"/>
        </w:rPr>
      </w:pPr>
      <w:r w:rsidRPr="00DA5E5A">
        <w:rPr>
          <w:sz w:val="24"/>
        </w:rPr>
        <w:t xml:space="preserve">responsibilities are as follows: </w:t>
      </w:r>
    </w:p>
    <w:p w14:paraId="34B08E28" w14:textId="77777777" w:rsidR="00DA5E5A" w:rsidRPr="00DA5E5A" w:rsidRDefault="00DA5E5A" w:rsidP="00DA5E5A">
      <w:pPr>
        <w:widowControl w:val="0"/>
        <w:spacing w:line="240" w:lineRule="auto"/>
        <w:rPr>
          <w:sz w:val="24"/>
        </w:rPr>
      </w:pPr>
      <w:r w:rsidRPr="00DA5E5A">
        <w:rPr>
          <w:sz w:val="24"/>
        </w:rPr>
        <w:t xml:space="preserve">- To report the make, model, color, and license number of the illegally parked car </w:t>
      </w:r>
    </w:p>
    <w:p w14:paraId="744A5F9B" w14:textId="77777777" w:rsidR="00DA5E5A" w:rsidRPr="00DA5E5A" w:rsidRDefault="00DA5E5A" w:rsidP="00DA5E5A">
      <w:pPr>
        <w:widowControl w:val="0"/>
        <w:spacing w:line="240" w:lineRule="auto"/>
        <w:rPr>
          <w:sz w:val="24"/>
        </w:rPr>
      </w:pPr>
      <w:r w:rsidRPr="00DA5E5A">
        <w:rPr>
          <w:sz w:val="24"/>
        </w:rPr>
        <w:t xml:space="preserve">- To report the amount of the fine, which is $25 for the first hour or part of an </w:t>
      </w:r>
    </w:p>
    <w:p w14:paraId="6442BDA9" w14:textId="77777777" w:rsidR="00DA5E5A" w:rsidRPr="00DA5E5A" w:rsidRDefault="00DA5E5A" w:rsidP="00DA5E5A">
      <w:pPr>
        <w:widowControl w:val="0"/>
        <w:spacing w:line="240" w:lineRule="auto"/>
        <w:rPr>
          <w:sz w:val="24"/>
        </w:rPr>
      </w:pPr>
      <w:r w:rsidRPr="00DA5E5A">
        <w:rPr>
          <w:sz w:val="24"/>
        </w:rPr>
        <w:t xml:space="preserve">hour that the car is illegally parked, plus $10 for every additional hour or part of </w:t>
      </w:r>
    </w:p>
    <w:p w14:paraId="6F72DC13" w14:textId="77777777" w:rsidR="00DA5E5A" w:rsidRPr="00DA5E5A" w:rsidRDefault="00DA5E5A" w:rsidP="00DA5E5A">
      <w:pPr>
        <w:widowControl w:val="0"/>
        <w:spacing w:line="240" w:lineRule="auto"/>
        <w:rPr>
          <w:sz w:val="24"/>
        </w:rPr>
      </w:pPr>
      <w:r w:rsidRPr="00DA5E5A">
        <w:rPr>
          <w:sz w:val="24"/>
        </w:rPr>
        <w:t xml:space="preserve">an hour that the car is illegally parked </w:t>
      </w:r>
    </w:p>
    <w:p w14:paraId="2471C362" w14:textId="77777777" w:rsidR="00DA5E5A" w:rsidRPr="00DA5E5A" w:rsidRDefault="00DA5E5A" w:rsidP="00DA5E5A">
      <w:pPr>
        <w:widowControl w:val="0"/>
        <w:spacing w:line="240" w:lineRule="auto"/>
        <w:rPr>
          <w:sz w:val="24"/>
        </w:rPr>
      </w:pPr>
      <w:r w:rsidRPr="00DA5E5A">
        <w:rPr>
          <w:sz w:val="24"/>
        </w:rPr>
        <w:t xml:space="preserve">- To report the name and badge number of the police officer issuing the ticket </w:t>
      </w:r>
    </w:p>
    <w:p w14:paraId="1F7EBA97" w14:textId="77777777" w:rsidR="00DA5E5A" w:rsidRPr="00DA5E5A" w:rsidRDefault="00DA5E5A" w:rsidP="00DA5E5A">
      <w:pPr>
        <w:widowControl w:val="0"/>
        <w:spacing w:line="240" w:lineRule="auto"/>
        <w:rPr>
          <w:sz w:val="24"/>
        </w:rPr>
      </w:pPr>
      <w:r w:rsidRPr="00DA5E5A">
        <w:rPr>
          <w:sz w:val="24"/>
        </w:rPr>
        <w:t xml:space="preserve">- The </w:t>
      </w:r>
      <w:proofErr w:type="spellStart"/>
      <w:r w:rsidRPr="00DA5E5A">
        <w:rPr>
          <w:sz w:val="24"/>
        </w:rPr>
        <w:t>PoliceOfficer</w:t>
      </w:r>
      <w:proofErr w:type="spellEnd"/>
      <w:r w:rsidRPr="00DA5E5A">
        <w:rPr>
          <w:sz w:val="24"/>
        </w:rPr>
        <w:t xml:space="preserve"> Class: This class should simulate a police officer inspecting parked </w:t>
      </w:r>
    </w:p>
    <w:p w14:paraId="5BC8F876" w14:textId="77777777" w:rsidR="00DA5E5A" w:rsidRPr="00DA5E5A" w:rsidRDefault="00DA5E5A" w:rsidP="00DA5E5A">
      <w:pPr>
        <w:widowControl w:val="0"/>
        <w:spacing w:line="240" w:lineRule="auto"/>
        <w:rPr>
          <w:sz w:val="24"/>
        </w:rPr>
      </w:pPr>
      <w:r w:rsidRPr="00DA5E5A">
        <w:rPr>
          <w:sz w:val="24"/>
        </w:rPr>
        <w:t xml:space="preserve">cars. The class's responsibilities are as follows: </w:t>
      </w:r>
    </w:p>
    <w:p w14:paraId="47F0BD41" w14:textId="77777777" w:rsidR="00DA5E5A" w:rsidRPr="00DA5E5A" w:rsidRDefault="00DA5E5A" w:rsidP="00DA5E5A">
      <w:pPr>
        <w:widowControl w:val="0"/>
        <w:spacing w:line="240" w:lineRule="auto"/>
        <w:rPr>
          <w:sz w:val="24"/>
        </w:rPr>
      </w:pPr>
      <w:r w:rsidRPr="00DA5E5A">
        <w:rPr>
          <w:sz w:val="24"/>
        </w:rPr>
        <w:t xml:space="preserve">- To know the police officer's name and badge number </w:t>
      </w:r>
    </w:p>
    <w:p w14:paraId="79994026" w14:textId="77777777" w:rsidR="00DA5E5A" w:rsidRPr="00DA5E5A" w:rsidRDefault="00DA5E5A" w:rsidP="00DA5E5A">
      <w:pPr>
        <w:widowControl w:val="0"/>
        <w:spacing w:line="240" w:lineRule="auto"/>
        <w:rPr>
          <w:sz w:val="24"/>
        </w:rPr>
      </w:pPr>
      <w:r w:rsidRPr="00DA5E5A">
        <w:rPr>
          <w:sz w:val="24"/>
        </w:rPr>
        <w:t xml:space="preserve">- To examine a </w:t>
      </w:r>
      <w:proofErr w:type="spellStart"/>
      <w:r w:rsidRPr="00DA5E5A">
        <w:rPr>
          <w:sz w:val="24"/>
        </w:rPr>
        <w:t>ParkedCar</w:t>
      </w:r>
      <w:proofErr w:type="spellEnd"/>
      <w:r w:rsidRPr="00DA5E5A">
        <w:rPr>
          <w:sz w:val="24"/>
        </w:rPr>
        <w:t xml:space="preserve"> object and a </w:t>
      </w:r>
      <w:proofErr w:type="spellStart"/>
      <w:r w:rsidRPr="00DA5E5A">
        <w:rPr>
          <w:sz w:val="24"/>
        </w:rPr>
        <w:t>ParkingMeter</w:t>
      </w:r>
      <w:proofErr w:type="spellEnd"/>
      <w:r w:rsidRPr="00DA5E5A">
        <w:rPr>
          <w:sz w:val="24"/>
        </w:rPr>
        <w:t xml:space="preserve"> object, and determine whether </w:t>
      </w:r>
    </w:p>
    <w:p w14:paraId="073EF455" w14:textId="77777777" w:rsidR="00DA5E5A" w:rsidRPr="00DA5E5A" w:rsidRDefault="00DA5E5A" w:rsidP="00DA5E5A">
      <w:pPr>
        <w:widowControl w:val="0"/>
        <w:spacing w:line="240" w:lineRule="auto"/>
        <w:rPr>
          <w:sz w:val="24"/>
        </w:rPr>
      </w:pPr>
      <w:r w:rsidRPr="00DA5E5A">
        <w:rPr>
          <w:sz w:val="24"/>
        </w:rPr>
        <w:t xml:space="preserve">the car's time has expired </w:t>
      </w:r>
    </w:p>
    <w:p w14:paraId="1530248B" w14:textId="77777777" w:rsidR="00DA5E5A" w:rsidRPr="00DA5E5A" w:rsidRDefault="00DA5E5A" w:rsidP="00DA5E5A">
      <w:pPr>
        <w:widowControl w:val="0"/>
        <w:spacing w:line="240" w:lineRule="auto"/>
        <w:rPr>
          <w:sz w:val="24"/>
        </w:rPr>
      </w:pPr>
      <w:r w:rsidRPr="00DA5E5A">
        <w:rPr>
          <w:sz w:val="24"/>
        </w:rPr>
        <w:t xml:space="preserve">- To issue a parking ticket (generate a </w:t>
      </w:r>
      <w:proofErr w:type="spellStart"/>
      <w:r w:rsidRPr="00DA5E5A">
        <w:rPr>
          <w:sz w:val="24"/>
        </w:rPr>
        <w:t>ParkingTicket</w:t>
      </w:r>
      <w:proofErr w:type="spellEnd"/>
      <w:r w:rsidRPr="00DA5E5A">
        <w:rPr>
          <w:sz w:val="24"/>
        </w:rPr>
        <w:t xml:space="preserve"> object) if the car's time has </w:t>
      </w:r>
    </w:p>
    <w:p w14:paraId="72F69CCB" w14:textId="77777777" w:rsidR="00DA5E5A" w:rsidRPr="00DA5E5A" w:rsidRDefault="00DA5E5A" w:rsidP="00DA5E5A">
      <w:pPr>
        <w:widowControl w:val="0"/>
        <w:spacing w:line="240" w:lineRule="auto"/>
        <w:rPr>
          <w:sz w:val="24"/>
        </w:rPr>
      </w:pPr>
      <w:r w:rsidRPr="00DA5E5A">
        <w:rPr>
          <w:sz w:val="24"/>
        </w:rPr>
        <w:t xml:space="preserve">expired </w:t>
      </w:r>
    </w:p>
    <w:p w14:paraId="79EA0FB4" w14:textId="77777777" w:rsidR="00DA5E5A" w:rsidRPr="00DA5E5A" w:rsidRDefault="00DA5E5A" w:rsidP="00DA5E5A">
      <w:pPr>
        <w:widowControl w:val="0"/>
        <w:spacing w:line="240" w:lineRule="auto"/>
        <w:rPr>
          <w:sz w:val="24"/>
        </w:rPr>
      </w:pPr>
    </w:p>
    <w:p w14:paraId="0DF4A98F" w14:textId="6D68AE3C" w:rsidR="0037102A" w:rsidRDefault="00DA5E5A" w:rsidP="00DA5E5A">
      <w:pPr>
        <w:widowControl w:val="0"/>
        <w:spacing w:line="240" w:lineRule="auto"/>
        <w:rPr>
          <w:sz w:val="24"/>
        </w:rPr>
      </w:pPr>
      <w:r w:rsidRPr="00DA5E5A">
        <w:rPr>
          <w:sz w:val="24"/>
        </w:rPr>
        <w:t>Write a program that demonstrates how these classes collaborate. Make the aforementioned</w:t>
      </w:r>
      <w:r w:rsidR="007220B2">
        <w:rPr>
          <w:sz w:val="24"/>
        </w:rPr>
        <w:t xml:space="preserve"> </w:t>
      </w:r>
      <w:proofErr w:type="gramStart"/>
      <w:r w:rsidRPr="00DA5E5A">
        <w:rPr>
          <w:sz w:val="24"/>
        </w:rPr>
        <w:t>classes</w:t>
      </w:r>
      <w:proofErr w:type="gramEnd"/>
      <w:r w:rsidRPr="00DA5E5A">
        <w:rPr>
          <w:sz w:val="24"/>
        </w:rPr>
        <w:t xml:space="preserve"> nested classes within the class containing your main method; only this outermost</w:t>
      </w:r>
      <w:r w:rsidR="007220B2">
        <w:rPr>
          <w:sz w:val="24"/>
        </w:rPr>
        <w:t xml:space="preserve"> </w:t>
      </w:r>
      <w:r w:rsidRPr="00DA5E5A">
        <w:rPr>
          <w:sz w:val="24"/>
        </w:rPr>
        <w:t>class can be declared public.</w:t>
      </w:r>
    </w:p>
    <w:p w14:paraId="63F113B4" w14:textId="77777777" w:rsidR="007220B2" w:rsidRDefault="007220B2" w:rsidP="00DA5E5A">
      <w:pPr>
        <w:widowControl w:val="0"/>
        <w:spacing w:line="240" w:lineRule="auto"/>
        <w:rPr>
          <w:sz w:val="24"/>
        </w:rPr>
      </w:pPr>
    </w:p>
    <w:sectPr w:rsidR="007220B2" w:rsidSect="0037102A">
      <w:headerReference w:type="even" r:id="rId11"/>
      <w:headerReference w:type="default" r:id="rId12"/>
      <w:footerReference w:type="even" r:id="rId13"/>
      <w:footerReference w:type="default" r:id="rId14"/>
      <w:footerReference w:type="first" r:id="rId15"/>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24141E" w14:textId="77777777" w:rsidR="00012921" w:rsidRDefault="00012921">
      <w:r>
        <w:separator/>
      </w:r>
    </w:p>
  </w:endnote>
  <w:endnote w:type="continuationSeparator" w:id="0">
    <w:p w14:paraId="5FF1839A" w14:textId="77777777" w:rsidR="00012921" w:rsidRDefault="00012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BerkeleyOldMdITC">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11706" w14:textId="5C9521CB" w:rsidR="004E3203" w:rsidRPr="004E3203" w:rsidRDefault="0037102A">
    <w:pPr>
      <w:pStyle w:val="Footer"/>
      <w:rPr>
        <w:rFonts w:asciiTheme="minorHAnsi" w:hAnsiTheme="minorHAnsi"/>
        <w:sz w:val="20"/>
      </w:rPr>
    </w:pPr>
    <w:r>
      <w:rPr>
        <w:rFonts w:asciiTheme="minorHAnsi" w:hAnsiTheme="minorHAnsi"/>
        <w:sz w:val="20"/>
      </w:rPr>
      <w:t>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ECC48" w14:textId="21037A32" w:rsidR="00367F78" w:rsidRPr="004E3203" w:rsidRDefault="00367F78">
    <w:pPr>
      <w:pStyle w:val="Footer"/>
      <w:rPr>
        <w:rFonts w:asciiTheme="minorHAnsi" w:hAnsiTheme="minorHAnsi" w:cs="Arial"/>
        <w:i/>
        <w:sz w:val="20"/>
      </w:rPr>
    </w:pPr>
    <w:r w:rsidRPr="004E3203">
      <w:rPr>
        <w:rFonts w:asciiTheme="minorHAnsi" w:hAnsiTheme="minorHAnsi"/>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A9DFB" w14:textId="437B4C52" w:rsidR="004E3203" w:rsidRPr="004E3203" w:rsidRDefault="004E3203">
    <w:pPr>
      <w:pStyle w:val="Footer"/>
      <w:rPr>
        <w:rFonts w:asciiTheme="minorHAnsi" w:hAnsiTheme="minorHAnsi"/>
        <w:sz w:val="20"/>
      </w:rPr>
    </w:pPr>
    <w:r w:rsidRPr="004E3203">
      <w:rPr>
        <w:rFonts w:asciiTheme="minorHAnsi" w:hAnsiTheme="minorHAnsi"/>
        <w:sz w:val="20"/>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D9A462" w14:textId="77777777" w:rsidR="00012921" w:rsidRDefault="00012921">
      <w:r>
        <w:separator/>
      </w:r>
    </w:p>
  </w:footnote>
  <w:footnote w:type="continuationSeparator" w:id="0">
    <w:p w14:paraId="70BB7424" w14:textId="77777777" w:rsidR="00012921" w:rsidRDefault="000129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9C8D2" w14:textId="25CAF2D2" w:rsidR="00435908" w:rsidRDefault="00BD6AD6">
    <w:pPr>
      <w:pStyle w:val="Header"/>
    </w:pPr>
    <w:r>
      <w:rPr>
        <w:rFonts w:ascii="Arial" w:hAnsi="Arial" w:cs="Arial"/>
        <w:sz w:val="20"/>
      </w:rPr>
      <w:t>CISC 190 – Java Programming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C6EB4" w14:textId="3C21056E" w:rsidR="00367F78" w:rsidRPr="00127F58" w:rsidRDefault="00435908" w:rsidP="00435908">
    <w:pPr>
      <w:pStyle w:val="Header"/>
      <w:jc w:val="right"/>
      <w:rPr>
        <w:rFonts w:ascii="Arial" w:hAnsi="Arial" w:cs="Arial"/>
        <w:sz w:val="20"/>
      </w:rPr>
    </w:pPr>
    <w:r>
      <w:rPr>
        <w:rFonts w:ascii="Arial" w:hAnsi="Arial" w:cs="Arial"/>
        <w:sz w:val="20"/>
      </w:rPr>
      <w:tab/>
    </w:r>
    <w:r>
      <w:rPr>
        <w:rFonts w:ascii="Arial" w:hAnsi="Arial" w:cs="Arial"/>
        <w:sz w:val="20"/>
      </w:rPr>
      <w:tab/>
    </w:r>
    <w:r w:rsidR="00BD6AD6">
      <w:rPr>
        <w:rFonts w:ascii="Arial" w:hAnsi="Arial" w:cs="Arial"/>
        <w:sz w:val="20"/>
      </w:rPr>
      <w:t>Assignment</w:t>
    </w:r>
    <w:r w:rsidRPr="00435908">
      <w:rPr>
        <w:rFonts w:ascii="Arial" w:hAnsi="Arial" w:cs="Arial"/>
        <w:sz w:val="20"/>
      </w:rPr>
      <w:t xml:space="preserve"> </w:t>
    </w:r>
    <w:r w:rsidR="00DA5E5A">
      <w:rPr>
        <w:rFonts w:ascii="Arial" w:hAnsi="Arial" w:cs="Arial"/>
        <w:sz w:val="20"/>
      </w:rPr>
      <w:t>5</w:t>
    </w:r>
    <w:r w:rsidRPr="00435908">
      <w:rPr>
        <w:rFonts w:ascii="Arial" w:hAnsi="Arial" w:cs="Arial"/>
        <w:sz w:val="20"/>
      </w:rPr>
      <w:t xml:space="preserve">: </w:t>
    </w:r>
    <w:r w:rsidR="00DA5E5A">
      <w:rPr>
        <w:rFonts w:ascii="Arial" w:hAnsi="Arial" w:cs="Arial"/>
        <w:sz w:val="20"/>
      </w:rPr>
      <w:t>MPL Chapter 8</w:t>
    </w:r>
    <w:r w:rsidR="007D4E47">
      <w:rPr>
        <w:rFonts w:ascii="Arial" w:hAnsi="Arial" w:cs="Arial"/>
        <w:sz w:val="20"/>
      </w:rPr>
      <w:t xml:space="preserve"> </w:t>
    </w:r>
    <w:r w:rsidR="00BD6AD6">
      <w:rPr>
        <w:rFonts w:ascii="Arial" w:hAnsi="Arial" w:cs="Arial"/>
        <w:sz w:val="20"/>
      </w:rPr>
      <w:t>Program</w:t>
    </w:r>
    <w:r w:rsidR="007D4E47">
      <w:rPr>
        <w:rFonts w:ascii="Arial" w:hAnsi="Arial" w:cs="Arial"/>
        <w:sz w:val="20"/>
      </w:rPr>
      <w:t>ming Project</w:t>
    </w:r>
    <w:r w:rsidR="00367F78">
      <w:rPr>
        <w:rFonts w:ascii="Arial" w:hAnsi="Arial" w:cs="Arial"/>
        <w:i/>
        <w:sz w:val="20"/>
      </w:rPr>
      <w:tab/>
    </w:r>
    <w:r w:rsidR="00367F78">
      <w:rPr>
        <w:rFonts w:ascii="Arial" w:hAnsi="Arial" w:cs="Arial"/>
        <w:i/>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AAE9D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D6EDA9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A13AA882"/>
    <w:lvl w:ilvl="0">
      <w:start w:val="1"/>
      <w:numFmt w:val="decimal"/>
      <w:lvlText w:val="%1."/>
      <w:lvlJc w:val="left"/>
      <w:pPr>
        <w:tabs>
          <w:tab w:val="num" w:pos="1440"/>
        </w:tabs>
        <w:ind w:left="1440" w:hanging="360"/>
      </w:pPr>
    </w:lvl>
  </w:abstractNum>
  <w:abstractNum w:abstractNumId="3">
    <w:nsid w:val="FFFFFF7E"/>
    <w:multiLevelType w:val="singleLevel"/>
    <w:tmpl w:val="F1422AF0"/>
    <w:lvl w:ilvl="0">
      <w:start w:val="1"/>
      <w:numFmt w:val="decimal"/>
      <w:lvlText w:val="%1."/>
      <w:lvlJc w:val="left"/>
      <w:pPr>
        <w:tabs>
          <w:tab w:val="num" w:pos="1080"/>
        </w:tabs>
        <w:ind w:left="1080" w:hanging="360"/>
      </w:pPr>
    </w:lvl>
  </w:abstractNum>
  <w:abstractNum w:abstractNumId="4">
    <w:nsid w:val="FFFFFF7F"/>
    <w:multiLevelType w:val="singleLevel"/>
    <w:tmpl w:val="35D4568C"/>
    <w:lvl w:ilvl="0">
      <w:start w:val="1"/>
      <w:numFmt w:val="decimal"/>
      <w:lvlText w:val="%1."/>
      <w:lvlJc w:val="left"/>
      <w:pPr>
        <w:tabs>
          <w:tab w:val="num" w:pos="720"/>
        </w:tabs>
        <w:ind w:left="720" w:hanging="360"/>
      </w:pPr>
    </w:lvl>
  </w:abstractNum>
  <w:abstractNum w:abstractNumId="5">
    <w:nsid w:val="FFFFFF80"/>
    <w:multiLevelType w:val="singleLevel"/>
    <w:tmpl w:val="9126DB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F4A26C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D043ED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AA67E4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3E438E0"/>
    <w:lvl w:ilvl="0">
      <w:start w:val="1"/>
      <w:numFmt w:val="decimal"/>
      <w:lvlText w:val="%1."/>
      <w:lvlJc w:val="left"/>
      <w:pPr>
        <w:tabs>
          <w:tab w:val="num" w:pos="360"/>
        </w:tabs>
        <w:ind w:left="360" w:hanging="360"/>
      </w:pPr>
    </w:lvl>
  </w:abstractNum>
  <w:abstractNum w:abstractNumId="10">
    <w:nsid w:val="FFFFFF89"/>
    <w:multiLevelType w:val="singleLevel"/>
    <w:tmpl w:val="6BF87ECE"/>
    <w:lvl w:ilvl="0">
      <w:start w:val="1"/>
      <w:numFmt w:val="bullet"/>
      <w:lvlText w:val=""/>
      <w:lvlJc w:val="left"/>
      <w:pPr>
        <w:tabs>
          <w:tab w:val="num" w:pos="360"/>
        </w:tabs>
        <w:ind w:left="360" w:hanging="360"/>
      </w:pPr>
      <w:rPr>
        <w:rFonts w:ascii="Symbol" w:hAnsi="Symbol" w:hint="default"/>
      </w:rPr>
    </w:lvl>
  </w:abstractNum>
  <w:abstractNum w:abstractNumId="11">
    <w:nsid w:val="000041BB"/>
    <w:multiLevelType w:val="hybridMultilevel"/>
    <w:tmpl w:val="000026E9"/>
    <w:lvl w:ilvl="0" w:tplc="000001EB">
      <w:start w:val="1"/>
      <w:numFmt w:val="decimal"/>
      <w:lvlText w:val="%1"/>
      <w:lvlJc w:val="left"/>
      <w:pPr>
        <w:tabs>
          <w:tab w:val="num" w:pos="720"/>
        </w:tabs>
        <w:ind w:left="720" w:hanging="360"/>
      </w:pPr>
      <w:rPr>
        <w:rFonts w:cs="Times New Roman"/>
      </w:rPr>
    </w:lvl>
    <w:lvl w:ilvl="1" w:tplc="00000BB3">
      <w:start w:val="4"/>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2E405E8"/>
    <w:multiLevelType w:val="hybridMultilevel"/>
    <w:tmpl w:val="9D80B34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9A70D24"/>
    <w:multiLevelType w:val="hybridMultilevel"/>
    <w:tmpl w:val="E084D38C"/>
    <w:lvl w:ilvl="0" w:tplc="612E7B8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EB76CF"/>
    <w:multiLevelType w:val="hybridMultilevel"/>
    <w:tmpl w:val="CF8CA670"/>
    <w:lvl w:ilvl="0" w:tplc="BFC46F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68375E"/>
    <w:multiLevelType w:val="hybridMultilevel"/>
    <w:tmpl w:val="7AE8954C"/>
    <w:lvl w:ilvl="0" w:tplc="094055FE">
      <w:start w:val="1"/>
      <w:numFmt w:val="bullet"/>
      <w:pStyle w:val="ObjBL"/>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8B878B2"/>
    <w:multiLevelType w:val="hybridMultilevel"/>
    <w:tmpl w:val="D8DAAE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4C10F1"/>
    <w:multiLevelType w:val="hybridMultilevel"/>
    <w:tmpl w:val="4E662A60"/>
    <w:lvl w:ilvl="0" w:tplc="1ECCC542">
      <w:start w:val="1"/>
      <w:numFmt w:val="bullet"/>
      <w:pStyle w:val="BL"/>
      <w:lvlText w:val=""/>
      <w:lvlJc w:val="left"/>
      <w:pPr>
        <w:tabs>
          <w:tab w:val="num" w:pos="2520"/>
        </w:tabs>
        <w:ind w:left="2520" w:hanging="360"/>
      </w:pPr>
      <w:rPr>
        <w:rFonts w:ascii="Symbol" w:hAnsi="Symbol" w:hint="default"/>
        <w:sz w:val="24"/>
        <w:szCs w:val="24"/>
      </w:rPr>
    </w:lvl>
    <w:lvl w:ilvl="1" w:tplc="EA7416FA">
      <w:start w:val="1"/>
      <w:numFmt w:val="lowerLetter"/>
      <w:lvlText w:val="%2."/>
      <w:lvlJc w:val="left"/>
      <w:pPr>
        <w:tabs>
          <w:tab w:val="num" w:pos="3240"/>
        </w:tabs>
        <w:ind w:left="3240" w:hanging="360"/>
      </w:pPr>
    </w:lvl>
    <w:lvl w:ilvl="2" w:tplc="E6F87FA0" w:tentative="1">
      <w:start w:val="1"/>
      <w:numFmt w:val="lowerRoman"/>
      <w:lvlText w:val="%3."/>
      <w:lvlJc w:val="right"/>
      <w:pPr>
        <w:tabs>
          <w:tab w:val="num" w:pos="3960"/>
        </w:tabs>
        <w:ind w:left="3960" w:hanging="180"/>
      </w:pPr>
    </w:lvl>
    <w:lvl w:ilvl="3" w:tplc="BA1EBBAE" w:tentative="1">
      <w:start w:val="1"/>
      <w:numFmt w:val="decimal"/>
      <w:lvlText w:val="%4."/>
      <w:lvlJc w:val="left"/>
      <w:pPr>
        <w:tabs>
          <w:tab w:val="num" w:pos="4680"/>
        </w:tabs>
        <w:ind w:left="4680" w:hanging="360"/>
      </w:pPr>
    </w:lvl>
    <w:lvl w:ilvl="4" w:tplc="8EFA9356" w:tentative="1">
      <w:start w:val="1"/>
      <w:numFmt w:val="lowerLetter"/>
      <w:lvlText w:val="%5."/>
      <w:lvlJc w:val="left"/>
      <w:pPr>
        <w:tabs>
          <w:tab w:val="num" w:pos="5400"/>
        </w:tabs>
        <w:ind w:left="5400" w:hanging="360"/>
      </w:pPr>
    </w:lvl>
    <w:lvl w:ilvl="5" w:tplc="AD701570" w:tentative="1">
      <w:start w:val="1"/>
      <w:numFmt w:val="lowerRoman"/>
      <w:lvlText w:val="%6."/>
      <w:lvlJc w:val="right"/>
      <w:pPr>
        <w:tabs>
          <w:tab w:val="num" w:pos="6120"/>
        </w:tabs>
        <w:ind w:left="6120" w:hanging="180"/>
      </w:pPr>
    </w:lvl>
    <w:lvl w:ilvl="6" w:tplc="DBB40FE2" w:tentative="1">
      <w:start w:val="1"/>
      <w:numFmt w:val="decimal"/>
      <w:lvlText w:val="%7."/>
      <w:lvlJc w:val="left"/>
      <w:pPr>
        <w:tabs>
          <w:tab w:val="num" w:pos="6840"/>
        </w:tabs>
        <w:ind w:left="6840" w:hanging="360"/>
      </w:pPr>
    </w:lvl>
    <w:lvl w:ilvl="7" w:tplc="CA3CE744" w:tentative="1">
      <w:start w:val="1"/>
      <w:numFmt w:val="lowerLetter"/>
      <w:lvlText w:val="%8."/>
      <w:lvlJc w:val="left"/>
      <w:pPr>
        <w:tabs>
          <w:tab w:val="num" w:pos="7560"/>
        </w:tabs>
        <w:ind w:left="7560" w:hanging="360"/>
      </w:pPr>
    </w:lvl>
    <w:lvl w:ilvl="8" w:tplc="B120B676" w:tentative="1">
      <w:start w:val="1"/>
      <w:numFmt w:val="lowerRoman"/>
      <w:lvlText w:val="%9."/>
      <w:lvlJc w:val="right"/>
      <w:pPr>
        <w:tabs>
          <w:tab w:val="num" w:pos="8280"/>
        </w:tabs>
        <w:ind w:left="8280" w:hanging="180"/>
      </w:pPr>
    </w:lvl>
  </w:abstractNum>
  <w:abstractNum w:abstractNumId="18">
    <w:nsid w:val="2F2D0F9F"/>
    <w:multiLevelType w:val="hybridMultilevel"/>
    <w:tmpl w:val="EABE157A"/>
    <w:lvl w:ilvl="0" w:tplc="0409000F">
      <w:start w:val="1"/>
      <w:numFmt w:val="decimal"/>
      <w:pStyle w:val="ProgListNumScreened"/>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32273126"/>
    <w:multiLevelType w:val="hybridMultilevel"/>
    <w:tmpl w:val="602A8E36"/>
    <w:lvl w:ilvl="0" w:tplc="360A77B2">
      <w:start w:val="1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D23314"/>
    <w:multiLevelType w:val="hybridMultilevel"/>
    <w:tmpl w:val="A120DB0C"/>
    <w:lvl w:ilvl="0" w:tplc="2854A5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D53C2"/>
    <w:multiLevelType w:val="hybridMultilevel"/>
    <w:tmpl w:val="91060E9A"/>
    <w:lvl w:ilvl="0" w:tplc="B09E39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E8791A"/>
    <w:multiLevelType w:val="hybridMultilevel"/>
    <w:tmpl w:val="3AF89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214E44"/>
    <w:multiLevelType w:val="hybridMultilevel"/>
    <w:tmpl w:val="27B0EDAC"/>
    <w:lvl w:ilvl="0" w:tplc="A3C402C8">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0A7A22"/>
    <w:multiLevelType w:val="hybridMultilevel"/>
    <w:tmpl w:val="56A8D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C750F4"/>
    <w:multiLevelType w:val="hybridMultilevel"/>
    <w:tmpl w:val="12C21F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BD179D"/>
    <w:multiLevelType w:val="hybridMultilevel"/>
    <w:tmpl w:val="45CE6E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F784B61"/>
    <w:multiLevelType w:val="hybridMultilevel"/>
    <w:tmpl w:val="425C444E"/>
    <w:lvl w:ilvl="0" w:tplc="15E08F3A">
      <w:start w:val="1"/>
      <w:numFmt w:val="bullet"/>
      <w:pStyle w:val="ObjBL0"/>
      <w:lvlText w:val=""/>
      <w:lvlJc w:val="left"/>
      <w:pPr>
        <w:ind w:left="1080" w:hanging="360"/>
      </w:pPr>
      <w:rPr>
        <w:rFonts w:ascii="Wingdings" w:hAnsi="Wingdings" w:cs="Wingdings" w:hint="default"/>
        <w:position w:val="-6"/>
        <w:sz w:val="40"/>
      </w:rPr>
    </w:lvl>
    <w:lvl w:ilvl="1" w:tplc="4212362A" w:tentative="1">
      <w:start w:val="1"/>
      <w:numFmt w:val="bullet"/>
      <w:lvlText w:val="o"/>
      <w:lvlJc w:val="left"/>
      <w:pPr>
        <w:ind w:left="1800" w:hanging="360"/>
      </w:pPr>
      <w:rPr>
        <w:rFonts w:ascii="Courier New" w:hAnsi="Courier New" w:cs="Courier New" w:hint="default"/>
      </w:rPr>
    </w:lvl>
    <w:lvl w:ilvl="2" w:tplc="73888CCC" w:tentative="1">
      <w:start w:val="1"/>
      <w:numFmt w:val="bullet"/>
      <w:lvlText w:val=""/>
      <w:lvlJc w:val="left"/>
      <w:pPr>
        <w:ind w:left="2520" w:hanging="360"/>
      </w:pPr>
      <w:rPr>
        <w:rFonts w:ascii="Wingdings" w:hAnsi="Wingdings" w:hint="default"/>
      </w:rPr>
    </w:lvl>
    <w:lvl w:ilvl="3" w:tplc="E35823AC" w:tentative="1">
      <w:start w:val="1"/>
      <w:numFmt w:val="bullet"/>
      <w:lvlText w:val=""/>
      <w:lvlJc w:val="left"/>
      <w:pPr>
        <w:ind w:left="3240" w:hanging="360"/>
      </w:pPr>
      <w:rPr>
        <w:rFonts w:ascii="Symbol" w:hAnsi="Symbol" w:hint="default"/>
      </w:rPr>
    </w:lvl>
    <w:lvl w:ilvl="4" w:tplc="0A62C836" w:tentative="1">
      <w:start w:val="1"/>
      <w:numFmt w:val="bullet"/>
      <w:lvlText w:val="o"/>
      <w:lvlJc w:val="left"/>
      <w:pPr>
        <w:ind w:left="3960" w:hanging="360"/>
      </w:pPr>
      <w:rPr>
        <w:rFonts w:ascii="Courier New" w:hAnsi="Courier New" w:cs="Courier New" w:hint="default"/>
      </w:rPr>
    </w:lvl>
    <w:lvl w:ilvl="5" w:tplc="3736800C" w:tentative="1">
      <w:start w:val="1"/>
      <w:numFmt w:val="bullet"/>
      <w:lvlText w:val=""/>
      <w:lvlJc w:val="left"/>
      <w:pPr>
        <w:ind w:left="4680" w:hanging="360"/>
      </w:pPr>
      <w:rPr>
        <w:rFonts w:ascii="Wingdings" w:hAnsi="Wingdings" w:hint="default"/>
      </w:rPr>
    </w:lvl>
    <w:lvl w:ilvl="6" w:tplc="B07284BE" w:tentative="1">
      <w:start w:val="1"/>
      <w:numFmt w:val="bullet"/>
      <w:lvlText w:val=""/>
      <w:lvlJc w:val="left"/>
      <w:pPr>
        <w:ind w:left="5400" w:hanging="360"/>
      </w:pPr>
      <w:rPr>
        <w:rFonts w:ascii="Symbol" w:hAnsi="Symbol" w:hint="default"/>
      </w:rPr>
    </w:lvl>
    <w:lvl w:ilvl="7" w:tplc="DD34A44C" w:tentative="1">
      <w:start w:val="1"/>
      <w:numFmt w:val="bullet"/>
      <w:lvlText w:val="o"/>
      <w:lvlJc w:val="left"/>
      <w:pPr>
        <w:ind w:left="6120" w:hanging="360"/>
      </w:pPr>
      <w:rPr>
        <w:rFonts w:ascii="Courier New" w:hAnsi="Courier New" w:cs="Courier New" w:hint="default"/>
      </w:rPr>
    </w:lvl>
    <w:lvl w:ilvl="8" w:tplc="901284FE" w:tentative="1">
      <w:start w:val="1"/>
      <w:numFmt w:val="bullet"/>
      <w:lvlText w:val=""/>
      <w:lvlJc w:val="left"/>
      <w:pPr>
        <w:ind w:left="6840" w:hanging="360"/>
      </w:pPr>
      <w:rPr>
        <w:rFonts w:ascii="Wingdings" w:hAnsi="Wingdings" w:hint="default"/>
      </w:rPr>
    </w:lvl>
  </w:abstractNum>
  <w:abstractNum w:abstractNumId="28">
    <w:nsid w:val="62801964"/>
    <w:multiLevelType w:val="hybridMultilevel"/>
    <w:tmpl w:val="37B23A92"/>
    <w:lvl w:ilvl="0" w:tplc="3318B124">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0E45F5"/>
    <w:multiLevelType w:val="hybridMultilevel"/>
    <w:tmpl w:val="2FF29EFC"/>
    <w:lvl w:ilvl="0" w:tplc="C4F6AAC6">
      <w:start w:val="1"/>
      <w:numFmt w:val="decimal"/>
      <w:pStyle w:val="n"/>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CCD447F"/>
    <w:multiLevelType w:val="hybridMultilevel"/>
    <w:tmpl w:val="87DA47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66407A"/>
    <w:multiLevelType w:val="hybridMultilevel"/>
    <w:tmpl w:val="DB7A7578"/>
    <w:lvl w:ilvl="0" w:tplc="3C12D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F50AF1"/>
    <w:multiLevelType w:val="hybridMultilevel"/>
    <w:tmpl w:val="D55C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CEA7057"/>
    <w:multiLevelType w:val="hybridMultilevel"/>
    <w:tmpl w:val="F6AA6C68"/>
    <w:lvl w:ilvl="0" w:tplc="B09E39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18"/>
    <w:lvlOverride w:ilvl="0">
      <w:startOverride w:val="1"/>
    </w:lvlOverride>
  </w:num>
  <w:num w:numId="4">
    <w:abstractNumId w:val="27"/>
  </w:num>
  <w:num w:numId="5">
    <w:abstractNumId w:val="15"/>
  </w:num>
  <w:num w:numId="6">
    <w:abstractNumId w:val="29"/>
  </w:num>
  <w:num w:numId="7">
    <w:abstractNumId w:val="32"/>
  </w:num>
  <w:num w:numId="8">
    <w:abstractNumId w:val="0"/>
  </w:num>
  <w:num w:numId="9">
    <w:abstractNumId w:val="9"/>
  </w:num>
  <w:num w:numId="10">
    <w:abstractNumId w:val="6"/>
  </w:num>
  <w:num w:numId="11">
    <w:abstractNumId w:val="5"/>
  </w:num>
  <w:num w:numId="12">
    <w:abstractNumId w:val="7"/>
  </w:num>
  <w:num w:numId="13">
    <w:abstractNumId w:val="8"/>
  </w:num>
  <w:num w:numId="14">
    <w:abstractNumId w:val="10"/>
  </w:num>
  <w:num w:numId="15">
    <w:abstractNumId w:val="4"/>
  </w:num>
  <w:num w:numId="16">
    <w:abstractNumId w:val="3"/>
  </w:num>
  <w:num w:numId="17">
    <w:abstractNumId w:val="2"/>
  </w:num>
  <w:num w:numId="18">
    <w:abstractNumId w:val="11"/>
  </w:num>
  <w:num w:numId="19">
    <w:abstractNumId w:val="22"/>
  </w:num>
  <w:num w:numId="20">
    <w:abstractNumId w:val="28"/>
  </w:num>
  <w:num w:numId="21">
    <w:abstractNumId w:val="20"/>
  </w:num>
  <w:num w:numId="22">
    <w:abstractNumId w:val="23"/>
  </w:num>
  <w:num w:numId="23">
    <w:abstractNumId w:val="18"/>
  </w:num>
  <w:num w:numId="24">
    <w:abstractNumId w:val="19"/>
  </w:num>
  <w:num w:numId="25">
    <w:abstractNumId w:val="16"/>
  </w:num>
  <w:num w:numId="26">
    <w:abstractNumId w:val="13"/>
  </w:num>
  <w:num w:numId="27">
    <w:abstractNumId w:val="14"/>
  </w:num>
  <w:num w:numId="28">
    <w:abstractNumId w:val="26"/>
  </w:num>
  <w:num w:numId="29">
    <w:abstractNumId w:val="21"/>
  </w:num>
  <w:num w:numId="30">
    <w:abstractNumId w:val="33"/>
  </w:num>
  <w:num w:numId="31">
    <w:abstractNumId w:val="24"/>
  </w:num>
  <w:num w:numId="32">
    <w:abstractNumId w:val="31"/>
  </w:num>
  <w:num w:numId="33">
    <w:abstractNumId w:val="12"/>
  </w:num>
  <w:num w:numId="34">
    <w:abstractNumId w:val="25"/>
  </w:num>
  <w:num w:numId="35">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noPunctuationKerning/>
  <w:characterSpacingControl w:val="doNotCompress"/>
  <w:hdrShapeDefaults>
    <o:shapedefaults v:ext="edit" spidmax="2049" fillcolor="white" strokecolor="blue">
      <v:fill color="white"/>
      <v:stroke color="blu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8A"/>
    <w:rsid w:val="00001986"/>
    <w:rsid w:val="00002064"/>
    <w:rsid w:val="00003FC7"/>
    <w:rsid w:val="00005A15"/>
    <w:rsid w:val="00005D3C"/>
    <w:rsid w:val="00007DCE"/>
    <w:rsid w:val="00010C6B"/>
    <w:rsid w:val="00012921"/>
    <w:rsid w:val="00012A97"/>
    <w:rsid w:val="00012FC8"/>
    <w:rsid w:val="00014C31"/>
    <w:rsid w:val="000159BE"/>
    <w:rsid w:val="00025B1F"/>
    <w:rsid w:val="0002728B"/>
    <w:rsid w:val="00030999"/>
    <w:rsid w:val="0003448F"/>
    <w:rsid w:val="000361E8"/>
    <w:rsid w:val="00040C8A"/>
    <w:rsid w:val="00041170"/>
    <w:rsid w:val="000458D6"/>
    <w:rsid w:val="00045DB9"/>
    <w:rsid w:val="00046A3E"/>
    <w:rsid w:val="00050B54"/>
    <w:rsid w:val="00051024"/>
    <w:rsid w:val="00053546"/>
    <w:rsid w:val="00054260"/>
    <w:rsid w:val="00056518"/>
    <w:rsid w:val="000578A6"/>
    <w:rsid w:val="0006332F"/>
    <w:rsid w:val="000633D1"/>
    <w:rsid w:val="000654F4"/>
    <w:rsid w:val="00066926"/>
    <w:rsid w:val="0006789D"/>
    <w:rsid w:val="000716C6"/>
    <w:rsid w:val="00072204"/>
    <w:rsid w:val="00073127"/>
    <w:rsid w:val="00075EFA"/>
    <w:rsid w:val="00080473"/>
    <w:rsid w:val="000805FE"/>
    <w:rsid w:val="00080F99"/>
    <w:rsid w:val="0008198D"/>
    <w:rsid w:val="00081E8B"/>
    <w:rsid w:val="000823BD"/>
    <w:rsid w:val="00083B97"/>
    <w:rsid w:val="00083DF9"/>
    <w:rsid w:val="00084E29"/>
    <w:rsid w:val="0008516C"/>
    <w:rsid w:val="00086804"/>
    <w:rsid w:val="00087D9E"/>
    <w:rsid w:val="00091903"/>
    <w:rsid w:val="00095BB9"/>
    <w:rsid w:val="00096854"/>
    <w:rsid w:val="00096A43"/>
    <w:rsid w:val="000A17A7"/>
    <w:rsid w:val="000A35A9"/>
    <w:rsid w:val="000A4697"/>
    <w:rsid w:val="000A4FB4"/>
    <w:rsid w:val="000A7303"/>
    <w:rsid w:val="000B1D66"/>
    <w:rsid w:val="000B22A5"/>
    <w:rsid w:val="000B39AC"/>
    <w:rsid w:val="000B522A"/>
    <w:rsid w:val="000B5BDE"/>
    <w:rsid w:val="000B5C37"/>
    <w:rsid w:val="000C5746"/>
    <w:rsid w:val="000C5B5A"/>
    <w:rsid w:val="000C5C70"/>
    <w:rsid w:val="000C7249"/>
    <w:rsid w:val="000C74B5"/>
    <w:rsid w:val="000D0A0D"/>
    <w:rsid w:val="000D1274"/>
    <w:rsid w:val="000D24B6"/>
    <w:rsid w:val="000D3627"/>
    <w:rsid w:val="000D434B"/>
    <w:rsid w:val="000E0993"/>
    <w:rsid w:val="000E29E4"/>
    <w:rsid w:val="000E35E7"/>
    <w:rsid w:val="000F2783"/>
    <w:rsid w:val="000F3B1C"/>
    <w:rsid w:val="000F4125"/>
    <w:rsid w:val="001063FF"/>
    <w:rsid w:val="00111163"/>
    <w:rsid w:val="0011141C"/>
    <w:rsid w:val="00114A67"/>
    <w:rsid w:val="001160E7"/>
    <w:rsid w:val="0011703A"/>
    <w:rsid w:val="00117C55"/>
    <w:rsid w:val="00120D0B"/>
    <w:rsid w:val="00124641"/>
    <w:rsid w:val="00127096"/>
    <w:rsid w:val="00127F58"/>
    <w:rsid w:val="001318B0"/>
    <w:rsid w:val="001332F9"/>
    <w:rsid w:val="0013389B"/>
    <w:rsid w:val="001340F1"/>
    <w:rsid w:val="001348F5"/>
    <w:rsid w:val="00134CA0"/>
    <w:rsid w:val="00137F24"/>
    <w:rsid w:val="00141FA7"/>
    <w:rsid w:val="00142FBF"/>
    <w:rsid w:val="001435A6"/>
    <w:rsid w:val="00145EA1"/>
    <w:rsid w:val="00151AC8"/>
    <w:rsid w:val="0015441E"/>
    <w:rsid w:val="0016280F"/>
    <w:rsid w:val="001631BB"/>
    <w:rsid w:val="00165FCF"/>
    <w:rsid w:val="001713B8"/>
    <w:rsid w:val="001735B3"/>
    <w:rsid w:val="00173723"/>
    <w:rsid w:val="001740F2"/>
    <w:rsid w:val="001815FC"/>
    <w:rsid w:val="00187D7D"/>
    <w:rsid w:val="0019243C"/>
    <w:rsid w:val="00192559"/>
    <w:rsid w:val="00195F69"/>
    <w:rsid w:val="0019719C"/>
    <w:rsid w:val="001A0344"/>
    <w:rsid w:val="001A2C23"/>
    <w:rsid w:val="001A6768"/>
    <w:rsid w:val="001A70CF"/>
    <w:rsid w:val="001B1E53"/>
    <w:rsid w:val="001B3F03"/>
    <w:rsid w:val="001C1170"/>
    <w:rsid w:val="001C1885"/>
    <w:rsid w:val="001C4D58"/>
    <w:rsid w:val="001C5653"/>
    <w:rsid w:val="001C6FD5"/>
    <w:rsid w:val="001D3009"/>
    <w:rsid w:val="001E2A44"/>
    <w:rsid w:val="001E5C6A"/>
    <w:rsid w:val="001E7A6A"/>
    <w:rsid w:val="001F1A3B"/>
    <w:rsid w:val="001F3CF9"/>
    <w:rsid w:val="001F3FD5"/>
    <w:rsid w:val="001F4B51"/>
    <w:rsid w:val="002030E2"/>
    <w:rsid w:val="0021102D"/>
    <w:rsid w:val="00213515"/>
    <w:rsid w:val="00216453"/>
    <w:rsid w:val="002166D7"/>
    <w:rsid w:val="00221EAC"/>
    <w:rsid w:val="00233339"/>
    <w:rsid w:val="002339E8"/>
    <w:rsid w:val="002366FF"/>
    <w:rsid w:val="002369A1"/>
    <w:rsid w:val="002457C2"/>
    <w:rsid w:val="0024595F"/>
    <w:rsid w:val="00250400"/>
    <w:rsid w:val="0025055E"/>
    <w:rsid w:val="00250A93"/>
    <w:rsid w:val="002538D1"/>
    <w:rsid w:val="00254008"/>
    <w:rsid w:val="00256D8C"/>
    <w:rsid w:val="0026479B"/>
    <w:rsid w:val="00267486"/>
    <w:rsid w:val="0027083B"/>
    <w:rsid w:val="00275037"/>
    <w:rsid w:val="00277927"/>
    <w:rsid w:val="00281935"/>
    <w:rsid w:val="002854BD"/>
    <w:rsid w:val="002868C6"/>
    <w:rsid w:val="00290B23"/>
    <w:rsid w:val="00291287"/>
    <w:rsid w:val="002938CC"/>
    <w:rsid w:val="00294C4B"/>
    <w:rsid w:val="00297338"/>
    <w:rsid w:val="00297F62"/>
    <w:rsid w:val="002A1F5E"/>
    <w:rsid w:val="002A3BA3"/>
    <w:rsid w:val="002A3D0A"/>
    <w:rsid w:val="002A4A3C"/>
    <w:rsid w:val="002A58EF"/>
    <w:rsid w:val="002A69E2"/>
    <w:rsid w:val="002B4359"/>
    <w:rsid w:val="002B731E"/>
    <w:rsid w:val="002C1A03"/>
    <w:rsid w:val="002C5F24"/>
    <w:rsid w:val="002C7B8A"/>
    <w:rsid w:val="002D026F"/>
    <w:rsid w:val="002D0B44"/>
    <w:rsid w:val="002D1792"/>
    <w:rsid w:val="002D335A"/>
    <w:rsid w:val="002D54AF"/>
    <w:rsid w:val="002E0182"/>
    <w:rsid w:val="002E495C"/>
    <w:rsid w:val="002E4FA8"/>
    <w:rsid w:val="002E7C20"/>
    <w:rsid w:val="002F7CF6"/>
    <w:rsid w:val="00302CF5"/>
    <w:rsid w:val="00302DFA"/>
    <w:rsid w:val="0030605D"/>
    <w:rsid w:val="00307037"/>
    <w:rsid w:val="00310B17"/>
    <w:rsid w:val="003157A8"/>
    <w:rsid w:val="00321392"/>
    <w:rsid w:val="00321AC2"/>
    <w:rsid w:val="00322571"/>
    <w:rsid w:val="00324A0D"/>
    <w:rsid w:val="003253CB"/>
    <w:rsid w:val="00325989"/>
    <w:rsid w:val="00326FBD"/>
    <w:rsid w:val="00327FA4"/>
    <w:rsid w:val="00332D46"/>
    <w:rsid w:val="00342FED"/>
    <w:rsid w:val="0034329E"/>
    <w:rsid w:val="00343ACC"/>
    <w:rsid w:val="003443D0"/>
    <w:rsid w:val="00344895"/>
    <w:rsid w:val="00351A8B"/>
    <w:rsid w:val="00352371"/>
    <w:rsid w:val="0035380A"/>
    <w:rsid w:val="003554B2"/>
    <w:rsid w:val="00356A88"/>
    <w:rsid w:val="00361188"/>
    <w:rsid w:val="00361DDD"/>
    <w:rsid w:val="0036294E"/>
    <w:rsid w:val="00362ED7"/>
    <w:rsid w:val="0036412B"/>
    <w:rsid w:val="00367B7F"/>
    <w:rsid w:val="00367F78"/>
    <w:rsid w:val="0037102A"/>
    <w:rsid w:val="003728FD"/>
    <w:rsid w:val="00375DDA"/>
    <w:rsid w:val="00381F62"/>
    <w:rsid w:val="00382C29"/>
    <w:rsid w:val="003835DC"/>
    <w:rsid w:val="00384785"/>
    <w:rsid w:val="00387F39"/>
    <w:rsid w:val="0039141C"/>
    <w:rsid w:val="00391ADE"/>
    <w:rsid w:val="00392421"/>
    <w:rsid w:val="00392CFB"/>
    <w:rsid w:val="003934B4"/>
    <w:rsid w:val="003940B5"/>
    <w:rsid w:val="003959F0"/>
    <w:rsid w:val="00396022"/>
    <w:rsid w:val="003966DC"/>
    <w:rsid w:val="00396FCE"/>
    <w:rsid w:val="003A1272"/>
    <w:rsid w:val="003A17CE"/>
    <w:rsid w:val="003A1981"/>
    <w:rsid w:val="003A6B43"/>
    <w:rsid w:val="003A7EC9"/>
    <w:rsid w:val="003B1061"/>
    <w:rsid w:val="003B107E"/>
    <w:rsid w:val="003B44D3"/>
    <w:rsid w:val="003B472C"/>
    <w:rsid w:val="003B5F5C"/>
    <w:rsid w:val="003B622E"/>
    <w:rsid w:val="003B7B16"/>
    <w:rsid w:val="003B7C5A"/>
    <w:rsid w:val="003C1737"/>
    <w:rsid w:val="003D05D9"/>
    <w:rsid w:val="003D080F"/>
    <w:rsid w:val="003D457D"/>
    <w:rsid w:val="003D4BB8"/>
    <w:rsid w:val="003D7388"/>
    <w:rsid w:val="003D78C8"/>
    <w:rsid w:val="003E487D"/>
    <w:rsid w:val="003E5BC4"/>
    <w:rsid w:val="003E604B"/>
    <w:rsid w:val="003E74A0"/>
    <w:rsid w:val="003E7B99"/>
    <w:rsid w:val="003F09EA"/>
    <w:rsid w:val="003F2429"/>
    <w:rsid w:val="003F30D3"/>
    <w:rsid w:val="003F4446"/>
    <w:rsid w:val="003F4EA2"/>
    <w:rsid w:val="003F6915"/>
    <w:rsid w:val="00400CEE"/>
    <w:rsid w:val="0040225C"/>
    <w:rsid w:val="00402B87"/>
    <w:rsid w:val="00403C23"/>
    <w:rsid w:val="0040443C"/>
    <w:rsid w:val="004101EA"/>
    <w:rsid w:val="004122DA"/>
    <w:rsid w:val="00415257"/>
    <w:rsid w:val="00422D36"/>
    <w:rsid w:val="004236BD"/>
    <w:rsid w:val="004268E6"/>
    <w:rsid w:val="00426C90"/>
    <w:rsid w:val="00435908"/>
    <w:rsid w:val="004370B4"/>
    <w:rsid w:val="0043777E"/>
    <w:rsid w:val="00437CD7"/>
    <w:rsid w:val="004400DF"/>
    <w:rsid w:val="004402C9"/>
    <w:rsid w:val="00450368"/>
    <w:rsid w:val="00450559"/>
    <w:rsid w:val="00451180"/>
    <w:rsid w:val="00455CC5"/>
    <w:rsid w:val="0045609A"/>
    <w:rsid w:val="00457F70"/>
    <w:rsid w:val="00460C10"/>
    <w:rsid w:val="00461DE4"/>
    <w:rsid w:val="00472CF8"/>
    <w:rsid w:val="0047411C"/>
    <w:rsid w:val="00482153"/>
    <w:rsid w:val="0048694A"/>
    <w:rsid w:val="00487EA5"/>
    <w:rsid w:val="004941DC"/>
    <w:rsid w:val="0049466E"/>
    <w:rsid w:val="004A210B"/>
    <w:rsid w:val="004A2377"/>
    <w:rsid w:val="004A5339"/>
    <w:rsid w:val="004A731A"/>
    <w:rsid w:val="004B759D"/>
    <w:rsid w:val="004B7DFB"/>
    <w:rsid w:val="004C0AFA"/>
    <w:rsid w:val="004C1B72"/>
    <w:rsid w:val="004C58AD"/>
    <w:rsid w:val="004D3029"/>
    <w:rsid w:val="004D3CB4"/>
    <w:rsid w:val="004D6960"/>
    <w:rsid w:val="004D6A7A"/>
    <w:rsid w:val="004E27F9"/>
    <w:rsid w:val="004E3203"/>
    <w:rsid w:val="004E455A"/>
    <w:rsid w:val="004E6FD6"/>
    <w:rsid w:val="004E73A2"/>
    <w:rsid w:val="004F3679"/>
    <w:rsid w:val="004F5AA4"/>
    <w:rsid w:val="004F5CA9"/>
    <w:rsid w:val="004F60D0"/>
    <w:rsid w:val="004F611D"/>
    <w:rsid w:val="00502E0D"/>
    <w:rsid w:val="005033B9"/>
    <w:rsid w:val="0050433E"/>
    <w:rsid w:val="00505915"/>
    <w:rsid w:val="00507F05"/>
    <w:rsid w:val="00510891"/>
    <w:rsid w:val="00513E6C"/>
    <w:rsid w:val="00515B92"/>
    <w:rsid w:val="005217F8"/>
    <w:rsid w:val="005256E8"/>
    <w:rsid w:val="00526B28"/>
    <w:rsid w:val="00527A3A"/>
    <w:rsid w:val="00527A5E"/>
    <w:rsid w:val="00530408"/>
    <w:rsid w:val="0053206F"/>
    <w:rsid w:val="005368E8"/>
    <w:rsid w:val="0053790A"/>
    <w:rsid w:val="00541295"/>
    <w:rsid w:val="00544539"/>
    <w:rsid w:val="005458DE"/>
    <w:rsid w:val="005519B7"/>
    <w:rsid w:val="0055250F"/>
    <w:rsid w:val="005539D6"/>
    <w:rsid w:val="005564D5"/>
    <w:rsid w:val="005641B7"/>
    <w:rsid w:val="00565B74"/>
    <w:rsid w:val="00566482"/>
    <w:rsid w:val="00566961"/>
    <w:rsid w:val="00570779"/>
    <w:rsid w:val="00574F2D"/>
    <w:rsid w:val="00583821"/>
    <w:rsid w:val="005856F1"/>
    <w:rsid w:val="005877D4"/>
    <w:rsid w:val="0059001C"/>
    <w:rsid w:val="0059574F"/>
    <w:rsid w:val="00596758"/>
    <w:rsid w:val="0059757D"/>
    <w:rsid w:val="005A09AE"/>
    <w:rsid w:val="005A1D1C"/>
    <w:rsid w:val="005A322C"/>
    <w:rsid w:val="005A36A7"/>
    <w:rsid w:val="005A5B8B"/>
    <w:rsid w:val="005A75C4"/>
    <w:rsid w:val="005B1979"/>
    <w:rsid w:val="005B5FC4"/>
    <w:rsid w:val="005C20E7"/>
    <w:rsid w:val="005C4A8A"/>
    <w:rsid w:val="005D0050"/>
    <w:rsid w:val="005D03AC"/>
    <w:rsid w:val="005D084B"/>
    <w:rsid w:val="005D4F07"/>
    <w:rsid w:val="005D534E"/>
    <w:rsid w:val="005E07DA"/>
    <w:rsid w:val="005E30DD"/>
    <w:rsid w:val="005E4D73"/>
    <w:rsid w:val="005F0603"/>
    <w:rsid w:val="005F3BE2"/>
    <w:rsid w:val="005F48F9"/>
    <w:rsid w:val="005F6DD5"/>
    <w:rsid w:val="005F721C"/>
    <w:rsid w:val="00600C59"/>
    <w:rsid w:val="00602BCD"/>
    <w:rsid w:val="00603D6D"/>
    <w:rsid w:val="00605D49"/>
    <w:rsid w:val="00607763"/>
    <w:rsid w:val="006115D1"/>
    <w:rsid w:val="00611E77"/>
    <w:rsid w:val="00613CA5"/>
    <w:rsid w:val="00613E04"/>
    <w:rsid w:val="0061566B"/>
    <w:rsid w:val="00616AE6"/>
    <w:rsid w:val="0062038B"/>
    <w:rsid w:val="006203A4"/>
    <w:rsid w:val="006259D5"/>
    <w:rsid w:val="00635093"/>
    <w:rsid w:val="00640444"/>
    <w:rsid w:val="006407E5"/>
    <w:rsid w:val="006413E9"/>
    <w:rsid w:val="00642817"/>
    <w:rsid w:val="00642928"/>
    <w:rsid w:val="00642E1D"/>
    <w:rsid w:val="00644B8A"/>
    <w:rsid w:val="0064524F"/>
    <w:rsid w:val="006456A0"/>
    <w:rsid w:val="00646805"/>
    <w:rsid w:val="00646966"/>
    <w:rsid w:val="00652A8C"/>
    <w:rsid w:val="0065330A"/>
    <w:rsid w:val="00655D64"/>
    <w:rsid w:val="006614D1"/>
    <w:rsid w:val="006618E9"/>
    <w:rsid w:val="006629BF"/>
    <w:rsid w:val="0066390C"/>
    <w:rsid w:val="006679B6"/>
    <w:rsid w:val="00671E2B"/>
    <w:rsid w:val="00672C51"/>
    <w:rsid w:val="00673A71"/>
    <w:rsid w:val="00674979"/>
    <w:rsid w:val="00674D63"/>
    <w:rsid w:val="00675471"/>
    <w:rsid w:val="00676BB5"/>
    <w:rsid w:val="006803B8"/>
    <w:rsid w:val="00681C0B"/>
    <w:rsid w:val="00682590"/>
    <w:rsid w:val="006849D2"/>
    <w:rsid w:val="00685AF8"/>
    <w:rsid w:val="00691806"/>
    <w:rsid w:val="006A3B61"/>
    <w:rsid w:val="006A41BD"/>
    <w:rsid w:val="006A53AF"/>
    <w:rsid w:val="006A6B06"/>
    <w:rsid w:val="006B1D6C"/>
    <w:rsid w:val="006B276C"/>
    <w:rsid w:val="006B6D48"/>
    <w:rsid w:val="006B7077"/>
    <w:rsid w:val="006C1011"/>
    <w:rsid w:val="006C1A41"/>
    <w:rsid w:val="006C1F4D"/>
    <w:rsid w:val="006C2EEA"/>
    <w:rsid w:val="006C47DC"/>
    <w:rsid w:val="006C52D7"/>
    <w:rsid w:val="006C6EE7"/>
    <w:rsid w:val="006D0AD6"/>
    <w:rsid w:val="006D172E"/>
    <w:rsid w:val="006D50E5"/>
    <w:rsid w:val="006E6742"/>
    <w:rsid w:val="006E6B12"/>
    <w:rsid w:val="006F2F07"/>
    <w:rsid w:val="006F4D85"/>
    <w:rsid w:val="006F6491"/>
    <w:rsid w:val="0070058D"/>
    <w:rsid w:val="00700E91"/>
    <w:rsid w:val="0070638B"/>
    <w:rsid w:val="007105DB"/>
    <w:rsid w:val="00717D7C"/>
    <w:rsid w:val="00721FB9"/>
    <w:rsid w:val="007220B2"/>
    <w:rsid w:val="00724F3F"/>
    <w:rsid w:val="0072538A"/>
    <w:rsid w:val="0072741A"/>
    <w:rsid w:val="00735741"/>
    <w:rsid w:val="0074066B"/>
    <w:rsid w:val="00742209"/>
    <w:rsid w:val="007521A9"/>
    <w:rsid w:val="007532F5"/>
    <w:rsid w:val="00754105"/>
    <w:rsid w:val="00756D53"/>
    <w:rsid w:val="0075736A"/>
    <w:rsid w:val="007579E7"/>
    <w:rsid w:val="00760E94"/>
    <w:rsid w:val="0076136A"/>
    <w:rsid w:val="007618EA"/>
    <w:rsid w:val="00761EFC"/>
    <w:rsid w:val="00762212"/>
    <w:rsid w:val="007624D9"/>
    <w:rsid w:val="007632F6"/>
    <w:rsid w:val="0077062D"/>
    <w:rsid w:val="00770B96"/>
    <w:rsid w:val="00772A94"/>
    <w:rsid w:val="00772D18"/>
    <w:rsid w:val="00776835"/>
    <w:rsid w:val="00781374"/>
    <w:rsid w:val="00781600"/>
    <w:rsid w:val="0078263F"/>
    <w:rsid w:val="00782A1F"/>
    <w:rsid w:val="007842F2"/>
    <w:rsid w:val="00784E06"/>
    <w:rsid w:val="00787787"/>
    <w:rsid w:val="007912C9"/>
    <w:rsid w:val="00792575"/>
    <w:rsid w:val="007929DE"/>
    <w:rsid w:val="0079791B"/>
    <w:rsid w:val="007A0478"/>
    <w:rsid w:val="007A07F0"/>
    <w:rsid w:val="007A258C"/>
    <w:rsid w:val="007A30A1"/>
    <w:rsid w:val="007A4D5E"/>
    <w:rsid w:val="007A5E0F"/>
    <w:rsid w:val="007B234E"/>
    <w:rsid w:val="007B261D"/>
    <w:rsid w:val="007B295C"/>
    <w:rsid w:val="007B3BA4"/>
    <w:rsid w:val="007B440A"/>
    <w:rsid w:val="007B4F2F"/>
    <w:rsid w:val="007C2479"/>
    <w:rsid w:val="007C3E2B"/>
    <w:rsid w:val="007C4D81"/>
    <w:rsid w:val="007D1EDB"/>
    <w:rsid w:val="007D47EF"/>
    <w:rsid w:val="007D49A7"/>
    <w:rsid w:val="007D4E47"/>
    <w:rsid w:val="007D683D"/>
    <w:rsid w:val="007E19D6"/>
    <w:rsid w:val="007E2448"/>
    <w:rsid w:val="007E24A0"/>
    <w:rsid w:val="007E2E03"/>
    <w:rsid w:val="007F06A3"/>
    <w:rsid w:val="007F08BC"/>
    <w:rsid w:val="007F3945"/>
    <w:rsid w:val="007F4980"/>
    <w:rsid w:val="007F49CB"/>
    <w:rsid w:val="007F6273"/>
    <w:rsid w:val="007F6475"/>
    <w:rsid w:val="007F6701"/>
    <w:rsid w:val="007F7E68"/>
    <w:rsid w:val="0080020C"/>
    <w:rsid w:val="00804A32"/>
    <w:rsid w:val="00810F04"/>
    <w:rsid w:val="008173E0"/>
    <w:rsid w:val="0082191D"/>
    <w:rsid w:val="00821E2D"/>
    <w:rsid w:val="00822279"/>
    <w:rsid w:val="0082311F"/>
    <w:rsid w:val="00825C8B"/>
    <w:rsid w:val="008305E4"/>
    <w:rsid w:val="00831408"/>
    <w:rsid w:val="00834124"/>
    <w:rsid w:val="00834EF5"/>
    <w:rsid w:val="0083554C"/>
    <w:rsid w:val="0085041F"/>
    <w:rsid w:val="00850BA0"/>
    <w:rsid w:val="008519B7"/>
    <w:rsid w:val="0086141B"/>
    <w:rsid w:val="00861667"/>
    <w:rsid w:val="00862934"/>
    <w:rsid w:val="00862B4F"/>
    <w:rsid w:val="0086384A"/>
    <w:rsid w:val="00866B3F"/>
    <w:rsid w:val="0087636F"/>
    <w:rsid w:val="00881DB5"/>
    <w:rsid w:val="0088434D"/>
    <w:rsid w:val="00884663"/>
    <w:rsid w:val="008854DE"/>
    <w:rsid w:val="00891035"/>
    <w:rsid w:val="00896BD0"/>
    <w:rsid w:val="00897502"/>
    <w:rsid w:val="008A0080"/>
    <w:rsid w:val="008A14B1"/>
    <w:rsid w:val="008A2DC1"/>
    <w:rsid w:val="008A322E"/>
    <w:rsid w:val="008A4BB0"/>
    <w:rsid w:val="008A5A48"/>
    <w:rsid w:val="008A754D"/>
    <w:rsid w:val="008B3BED"/>
    <w:rsid w:val="008B6732"/>
    <w:rsid w:val="008B76FC"/>
    <w:rsid w:val="008B7C54"/>
    <w:rsid w:val="008C2D29"/>
    <w:rsid w:val="008C442E"/>
    <w:rsid w:val="008C708A"/>
    <w:rsid w:val="008C7A4C"/>
    <w:rsid w:val="008D21E6"/>
    <w:rsid w:val="008D24AF"/>
    <w:rsid w:val="008D7B9D"/>
    <w:rsid w:val="008E33F2"/>
    <w:rsid w:val="008E4782"/>
    <w:rsid w:val="008E555F"/>
    <w:rsid w:val="008E589E"/>
    <w:rsid w:val="008E7BCD"/>
    <w:rsid w:val="008F6AD5"/>
    <w:rsid w:val="008F70C0"/>
    <w:rsid w:val="0090239C"/>
    <w:rsid w:val="00902C73"/>
    <w:rsid w:val="009034AA"/>
    <w:rsid w:val="009036F0"/>
    <w:rsid w:val="009050DB"/>
    <w:rsid w:val="00906872"/>
    <w:rsid w:val="009105AF"/>
    <w:rsid w:val="009112C9"/>
    <w:rsid w:val="0091181D"/>
    <w:rsid w:val="0091356A"/>
    <w:rsid w:val="00913FD0"/>
    <w:rsid w:val="00914C4F"/>
    <w:rsid w:val="00915190"/>
    <w:rsid w:val="009152B7"/>
    <w:rsid w:val="0091659A"/>
    <w:rsid w:val="0091725B"/>
    <w:rsid w:val="00917A65"/>
    <w:rsid w:val="00923FBA"/>
    <w:rsid w:val="009256A5"/>
    <w:rsid w:val="009262BE"/>
    <w:rsid w:val="0093015B"/>
    <w:rsid w:val="0093287A"/>
    <w:rsid w:val="00933E56"/>
    <w:rsid w:val="0094124F"/>
    <w:rsid w:val="00941CCE"/>
    <w:rsid w:val="00941F74"/>
    <w:rsid w:val="0094559E"/>
    <w:rsid w:val="00945B65"/>
    <w:rsid w:val="00945F83"/>
    <w:rsid w:val="009534C4"/>
    <w:rsid w:val="0095364A"/>
    <w:rsid w:val="00954ED9"/>
    <w:rsid w:val="0095690F"/>
    <w:rsid w:val="00962804"/>
    <w:rsid w:val="009631E0"/>
    <w:rsid w:val="00963870"/>
    <w:rsid w:val="00965103"/>
    <w:rsid w:val="009701EF"/>
    <w:rsid w:val="00970C45"/>
    <w:rsid w:val="0097256C"/>
    <w:rsid w:val="0097331A"/>
    <w:rsid w:val="009760BF"/>
    <w:rsid w:val="00977DE7"/>
    <w:rsid w:val="00981057"/>
    <w:rsid w:val="009810FB"/>
    <w:rsid w:val="00982A17"/>
    <w:rsid w:val="0098373E"/>
    <w:rsid w:val="00987B8F"/>
    <w:rsid w:val="009938BA"/>
    <w:rsid w:val="009945B3"/>
    <w:rsid w:val="009966B0"/>
    <w:rsid w:val="00997065"/>
    <w:rsid w:val="009A0CAC"/>
    <w:rsid w:val="009A2216"/>
    <w:rsid w:val="009A300E"/>
    <w:rsid w:val="009A619A"/>
    <w:rsid w:val="009B22F7"/>
    <w:rsid w:val="009B7418"/>
    <w:rsid w:val="009B77EC"/>
    <w:rsid w:val="009C6EB9"/>
    <w:rsid w:val="009D5257"/>
    <w:rsid w:val="009E052E"/>
    <w:rsid w:val="009E2862"/>
    <w:rsid w:val="009E46C7"/>
    <w:rsid w:val="009E609C"/>
    <w:rsid w:val="009E7278"/>
    <w:rsid w:val="009F1327"/>
    <w:rsid w:val="009F4B4E"/>
    <w:rsid w:val="009F6787"/>
    <w:rsid w:val="009F678C"/>
    <w:rsid w:val="00A02B93"/>
    <w:rsid w:val="00A035C8"/>
    <w:rsid w:val="00A0481A"/>
    <w:rsid w:val="00A07C32"/>
    <w:rsid w:val="00A07D83"/>
    <w:rsid w:val="00A10114"/>
    <w:rsid w:val="00A104D9"/>
    <w:rsid w:val="00A157B4"/>
    <w:rsid w:val="00A16FBD"/>
    <w:rsid w:val="00A178F6"/>
    <w:rsid w:val="00A208A9"/>
    <w:rsid w:val="00A233F1"/>
    <w:rsid w:val="00A25BE8"/>
    <w:rsid w:val="00A274E7"/>
    <w:rsid w:val="00A27549"/>
    <w:rsid w:val="00A34E65"/>
    <w:rsid w:val="00A405FF"/>
    <w:rsid w:val="00A426C2"/>
    <w:rsid w:val="00A4403C"/>
    <w:rsid w:val="00A4457B"/>
    <w:rsid w:val="00A44731"/>
    <w:rsid w:val="00A470F7"/>
    <w:rsid w:val="00A51201"/>
    <w:rsid w:val="00A54412"/>
    <w:rsid w:val="00A56302"/>
    <w:rsid w:val="00A67363"/>
    <w:rsid w:val="00A67E8C"/>
    <w:rsid w:val="00A704EC"/>
    <w:rsid w:val="00A7106B"/>
    <w:rsid w:val="00A74272"/>
    <w:rsid w:val="00A743CA"/>
    <w:rsid w:val="00A74CC8"/>
    <w:rsid w:val="00A76F0B"/>
    <w:rsid w:val="00A80B03"/>
    <w:rsid w:val="00A80D7F"/>
    <w:rsid w:val="00A81439"/>
    <w:rsid w:val="00A83422"/>
    <w:rsid w:val="00A83948"/>
    <w:rsid w:val="00A86888"/>
    <w:rsid w:val="00A86DE3"/>
    <w:rsid w:val="00A8721C"/>
    <w:rsid w:val="00A8732C"/>
    <w:rsid w:val="00A910F5"/>
    <w:rsid w:val="00A91DAC"/>
    <w:rsid w:val="00A92AD7"/>
    <w:rsid w:val="00A92ADE"/>
    <w:rsid w:val="00A9404D"/>
    <w:rsid w:val="00A94812"/>
    <w:rsid w:val="00A961E9"/>
    <w:rsid w:val="00A9785C"/>
    <w:rsid w:val="00A979B2"/>
    <w:rsid w:val="00AA1E01"/>
    <w:rsid w:val="00AA25FC"/>
    <w:rsid w:val="00AB1B31"/>
    <w:rsid w:val="00AB1B49"/>
    <w:rsid w:val="00AB2E7F"/>
    <w:rsid w:val="00AB3B5D"/>
    <w:rsid w:val="00AB5C32"/>
    <w:rsid w:val="00AB7741"/>
    <w:rsid w:val="00AB7A7C"/>
    <w:rsid w:val="00AC2845"/>
    <w:rsid w:val="00AC5178"/>
    <w:rsid w:val="00AC5C1E"/>
    <w:rsid w:val="00AC76A3"/>
    <w:rsid w:val="00AD05EE"/>
    <w:rsid w:val="00AD75DA"/>
    <w:rsid w:val="00AE074E"/>
    <w:rsid w:val="00AE0FD7"/>
    <w:rsid w:val="00AE1200"/>
    <w:rsid w:val="00AE184B"/>
    <w:rsid w:val="00AE1D10"/>
    <w:rsid w:val="00AE2AB5"/>
    <w:rsid w:val="00AF560E"/>
    <w:rsid w:val="00AF6A46"/>
    <w:rsid w:val="00AF7679"/>
    <w:rsid w:val="00B0116D"/>
    <w:rsid w:val="00B0207E"/>
    <w:rsid w:val="00B03B55"/>
    <w:rsid w:val="00B04FC3"/>
    <w:rsid w:val="00B11EA0"/>
    <w:rsid w:val="00B13BD2"/>
    <w:rsid w:val="00B153F9"/>
    <w:rsid w:val="00B16144"/>
    <w:rsid w:val="00B17077"/>
    <w:rsid w:val="00B1714F"/>
    <w:rsid w:val="00B1772E"/>
    <w:rsid w:val="00B20A52"/>
    <w:rsid w:val="00B234F1"/>
    <w:rsid w:val="00B235D3"/>
    <w:rsid w:val="00B23D81"/>
    <w:rsid w:val="00B24083"/>
    <w:rsid w:val="00B253F4"/>
    <w:rsid w:val="00B303EA"/>
    <w:rsid w:val="00B33B9C"/>
    <w:rsid w:val="00B33CDE"/>
    <w:rsid w:val="00B33E62"/>
    <w:rsid w:val="00B355D8"/>
    <w:rsid w:val="00B37514"/>
    <w:rsid w:val="00B40254"/>
    <w:rsid w:val="00B4170B"/>
    <w:rsid w:val="00B41FA6"/>
    <w:rsid w:val="00B4298E"/>
    <w:rsid w:val="00B4505E"/>
    <w:rsid w:val="00B4689C"/>
    <w:rsid w:val="00B52897"/>
    <w:rsid w:val="00B52D2D"/>
    <w:rsid w:val="00B5393C"/>
    <w:rsid w:val="00B54363"/>
    <w:rsid w:val="00B54A30"/>
    <w:rsid w:val="00B56A4F"/>
    <w:rsid w:val="00B61125"/>
    <w:rsid w:val="00B64917"/>
    <w:rsid w:val="00B64F3F"/>
    <w:rsid w:val="00B651B0"/>
    <w:rsid w:val="00B66B02"/>
    <w:rsid w:val="00B67908"/>
    <w:rsid w:val="00B7309C"/>
    <w:rsid w:val="00B80036"/>
    <w:rsid w:val="00B91378"/>
    <w:rsid w:val="00B975BE"/>
    <w:rsid w:val="00BA04C5"/>
    <w:rsid w:val="00BA0913"/>
    <w:rsid w:val="00BA6B0B"/>
    <w:rsid w:val="00BB1871"/>
    <w:rsid w:val="00BB1DCE"/>
    <w:rsid w:val="00BB348D"/>
    <w:rsid w:val="00BB4008"/>
    <w:rsid w:val="00BB4D3E"/>
    <w:rsid w:val="00BC2458"/>
    <w:rsid w:val="00BC2A8B"/>
    <w:rsid w:val="00BC49C1"/>
    <w:rsid w:val="00BC7BE8"/>
    <w:rsid w:val="00BD0DFF"/>
    <w:rsid w:val="00BD1EA9"/>
    <w:rsid w:val="00BD3572"/>
    <w:rsid w:val="00BD471B"/>
    <w:rsid w:val="00BD5B36"/>
    <w:rsid w:val="00BD647D"/>
    <w:rsid w:val="00BD6AD6"/>
    <w:rsid w:val="00BE09FF"/>
    <w:rsid w:val="00BE314B"/>
    <w:rsid w:val="00BE7AB5"/>
    <w:rsid w:val="00BF4C39"/>
    <w:rsid w:val="00BF5FF6"/>
    <w:rsid w:val="00C01030"/>
    <w:rsid w:val="00C036AB"/>
    <w:rsid w:val="00C0733D"/>
    <w:rsid w:val="00C14D0D"/>
    <w:rsid w:val="00C1592C"/>
    <w:rsid w:val="00C15F9D"/>
    <w:rsid w:val="00C1719B"/>
    <w:rsid w:val="00C1720A"/>
    <w:rsid w:val="00C210DB"/>
    <w:rsid w:val="00C2150E"/>
    <w:rsid w:val="00C2234A"/>
    <w:rsid w:val="00C231CD"/>
    <w:rsid w:val="00C23240"/>
    <w:rsid w:val="00C23E21"/>
    <w:rsid w:val="00C27482"/>
    <w:rsid w:val="00C27795"/>
    <w:rsid w:val="00C30A0B"/>
    <w:rsid w:val="00C32328"/>
    <w:rsid w:val="00C37C53"/>
    <w:rsid w:val="00C41AA2"/>
    <w:rsid w:val="00C41D00"/>
    <w:rsid w:val="00C50207"/>
    <w:rsid w:val="00C53B86"/>
    <w:rsid w:val="00C57B90"/>
    <w:rsid w:val="00C57EEC"/>
    <w:rsid w:val="00C6099A"/>
    <w:rsid w:val="00C65529"/>
    <w:rsid w:val="00C6636D"/>
    <w:rsid w:val="00C67C79"/>
    <w:rsid w:val="00C67FDB"/>
    <w:rsid w:val="00C735D3"/>
    <w:rsid w:val="00C76DDC"/>
    <w:rsid w:val="00C77C06"/>
    <w:rsid w:val="00C81C13"/>
    <w:rsid w:val="00C823C3"/>
    <w:rsid w:val="00C82692"/>
    <w:rsid w:val="00C849E3"/>
    <w:rsid w:val="00C84DB1"/>
    <w:rsid w:val="00C90304"/>
    <w:rsid w:val="00C92196"/>
    <w:rsid w:val="00C93A63"/>
    <w:rsid w:val="00C95CAB"/>
    <w:rsid w:val="00CA157F"/>
    <w:rsid w:val="00CA16F6"/>
    <w:rsid w:val="00CA249A"/>
    <w:rsid w:val="00CA26FC"/>
    <w:rsid w:val="00CA30C2"/>
    <w:rsid w:val="00CA4887"/>
    <w:rsid w:val="00CA54E3"/>
    <w:rsid w:val="00CB1076"/>
    <w:rsid w:val="00CB226A"/>
    <w:rsid w:val="00CB56D7"/>
    <w:rsid w:val="00CB58C7"/>
    <w:rsid w:val="00CB5F69"/>
    <w:rsid w:val="00CB79EE"/>
    <w:rsid w:val="00CB7BF6"/>
    <w:rsid w:val="00CB7D05"/>
    <w:rsid w:val="00CC0051"/>
    <w:rsid w:val="00CC006B"/>
    <w:rsid w:val="00CC102B"/>
    <w:rsid w:val="00CC241B"/>
    <w:rsid w:val="00CC3750"/>
    <w:rsid w:val="00CC3D89"/>
    <w:rsid w:val="00CC4295"/>
    <w:rsid w:val="00CC468D"/>
    <w:rsid w:val="00CC53D3"/>
    <w:rsid w:val="00CC59EB"/>
    <w:rsid w:val="00CC5F68"/>
    <w:rsid w:val="00CC62BC"/>
    <w:rsid w:val="00CD293E"/>
    <w:rsid w:val="00CD2DD4"/>
    <w:rsid w:val="00CD4ECE"/>
    <w:rsid w:val="00CD5031"/>
    <w:rsid w:val="00CD5246"/>
    <w:rsid w:val="00CD556D"/>
    <w:rsid w:val="00CD56C6"/>
    <w:rsid w:val="00CD5DA9"/>
    <w:rsid w:val="00CE1102"/>
    <w:rsid w:val="00CE136D"/>
    <w:rsid w:val="00CE3E27"/>
    <w:rsid w:val="00CE6D74"/>
    <w:rsid w:val="00CF1D4F"/>
    <w:rsid w:val="00CF253C"/>
    <w:rsid w:val="00CF3526"/>
    <w:rsid w:val="00CF5437"/>
    <w:rsid w:val="00D0039A"/>
    <w:rsid w:val="00D0062D"/>
    <w:rsid w:val="00D01E9A"/>
    <w:rsid w:val="00D036EC"/>
    <w:rsid w:val="00D03C75"/>
    <w:rsid w:val="00D06171"/>
    <w:rsid w:val="00D074A4"/>
    <w:rsid w:val="00D11614"/>
    <w:rsid w:val="00D1404E"/>
    <w:rsid w:val="00D14AE8"/>
    <w:rsid w:val="00D16ADF"/>
    <w:rsid w:val="00D2062F"/>
    <w:rsid w:val="00D21343"/>
    <w:rsid w:val="00D21671"/>
    <w:rsid w:val="00D22F67"/>
    <w:rsid w:val="00D31DD6"/>
    <w:rsid w:val="00D40664"/>
    <w:rsid w:val="00D40725"/>
    <w:rsid w:val="00D40905"/>
    <w:rsid w:val="00D43389"/>
    <w:rsid w:val="00D45422"/>
    <w:rsid w:val="00D461C4"/>
    <w:rsid w:val="00D46824"/>
    <w:rsid w:val="00D47F26"/>
    <w:rsid w:val="00D5015F"/>
    <w:rsid w:val="00D52200"/>
    <w:rsid w:val="00D527CC"/>
    <w:rsid w:val="00D54478"/>
    <w:rsid w:val="00D54DCB"/>
    <w:rsid w:val="00D56D81"/>
    <w:rsid w:val="00D60729"/>
    <w:rsid w:val="00D60C17"/>
    <w:rsid w:val="00D6114E"/>
    <w:rsid w:val="00D6185F"/>
    <w:rsid w:val="00D61901"/>
    <w:rsid w:val="00D63897"/>
    <w:rsid w:val="00D64F04"/>
    <w:rsid w:val="00D670CE"/>
    <w:rsid w:val="00D74E0C"/>
    <w:rsid w:val="00D76DF8"/>
    <w:rsid w:val="00D77AF9"/>
    <w:rsid w:val="00D80A29"/>
    <w:rsid w:val="00D81498"/>
    <w:rsid w:val="00D81712"/>
    <w:rsid w:val="00D8242E"/>
    <w:rsid w:val="00D8538C"/>
    <w:rsid w:val="00D8686E"/>
    <w:rsid w:val="00D86A47"/>
    <w:rsid w:val="00D86F6A"/>
    <w:rsid w:val="00D94A70"/>
    <w:rsid w:val="00D95252"/>
    <w:rsid w:val="00D97BC1"/>
    <w:rsid w:val="00D97BF3"/>
    <w:rsid w:val="00D97F2D"/>
    <w:rsid w:val="00DA0A4E"/>
    <w:rsid w:val="00DA0C73"/>
    <w:rsid w:val="00DA0D31"/>
    <w:rsid w:val="00DA15B5"/>
    <w:rsid w:val="00DA173C"/>
    <w:rsid w:val="00DA2224"/>
    <w:rsid w:val="00DA2F93"/>
    <w:rsid w:val="00DA4468"/>
    <w:rsid w:val="00DA5E5A"/>
    <w:rsid w:val="00DA6695"/>
    <w:rsid w:val="00DB1482"/>
    <w:rsid w:val="00DB2495"/>
    <w:rsid w:val="00DB2F6D"/>
    <w:rsid w:val="00DB306D"/>
    <w:rsid w:val="00DB467D"/>
    <w:rsid w:val="00DB480B"/>
    <w:rsid w:val="00DB6553"/>
    <w:rsid w:val="00DC26FF"/>
    <w:rsid w:val="00DC3E53"/>
    <w:rsid w:val="00DC5F72"/>
    <w:rsid w:val="00DD1028"/>
    <w:rsid w:val="00DD1271"/>
    <w:rsid w:val="00DD1673"/>
    <w:rsid w:val="00DD1AAD"/>
    <w:rsid w:val="00DD3C96"/>
    <w:rsid w:val="00DD4C9E"/>
    <w:rsid w:val="00DD5F3F"/>
    <w:rsid w:val="00DD6FFE"/>
    <w:rsid w:val="00DE32F6"/>
    <w:rsid w:val="00DE38D3"/>
    <w:rsid w:val="00DE514C"/>
    <w:rsid w:val="00DE7EB9"/>
    <w:rsid w:val="00E0336F"/>
    <w:rsid w:val="00E04023"/>
    <w:rsid w:val="00E05BB7"/>
    <w:rsid w:val="00E06864"/>
    <w:rsid w:val="00E07B7A"/>
    <w:rsid w:val="00E13F96"/>
    <w:rsid w:val="00E17BC8"/>
    <w:rsid w:val="00E20DD1"/>
    <w:rsid w:val="00E20E9B"/>
    <w:rsid w:val="00E22C0E"/>
    <w:rsid w:val="00E25841"/>
    <w:rsid w:val="00E265DB"/>
    <w:rsid w:val="00E305DC"/>
    <w:rsid w:val="00E33777"/>
    <w:rsid w:val="00E33D2A"/>
    <w:rsid w:val="00E417BB"/>
    <w:rsid w:val="00E43C3E"/>
    <w:rsid w:val="00E43FCB"/>
    <w:rsid w:val="00E52F5C"/>
    <w:rsid w:val="00E54532"/>
    <w:rsid w:val="00E54818"/>
    <w:rsid w:val="00E56A36"/>
    <w:rsid w:val="00E60EC7"/>
    <w:rsid w:val="00E61E23"/>
    <w:rsid w:val="00E625CE"/>
    <w:rsid w:val="00E65D06"/>
    <w:rsid w:val="00E675E9"/>
    <w:rsid w:val="00E702A5"/>
    <w:rsid w:val="00E70ECC"/>
    <w:rsid w:val="00E716FD"/>
    <w:rsid w:val="00E71D15"/>
    <w:rsid w:val="00E735B4"/>
    <w:rsid w:val="00E73D47"/>
    <w:rsid w:val="00E77440"/>
    <w:rsid w:val="00E823BE"/>
    <w:rsid w:val="00E8360C"/>
    <w:rsid w:val="00E87003"/>
    <w:rsid w:val="00E871B9"/>
    <w:rsid w:val="00E92F94"/>
    <w:rsid w:val="00E935A8"/>
    <w:rsid w:val="00E97E2A"/>
    <w:rsid w:val="00E97E5A"/>
    <w:rsid w:val="00EA0473"/>
    <w:rsid w:val="00EA0749"/>
    <w:rsid w:val="00EA267A"/>
    <w:rsid w:val="00EA4639"/>
    <w:rsid w:val="00EA4791"/>
    <w:rsid w:val="00EA50D3"/>
    <w:rsid w:val="00EB0338"/>
    <w:rsid w:val="00EB0C61"/>
    <w:rsid w:val="00EB4D96"/>
    <w:rsid w:val="00EB715D"/>
    <w:rsid w:val="00EB7F61"/>
    <w:rsid w:val="00EC084C"/>
    <w:rsid w:val="00EC173A"/>
    <w:rsid w:val="00EC6CEF"/>
    <w:rsid w:val="00ED148B"/>
    <w:rsid w:val="00ED14DA"/>
    <w:rsid w:val="00ED1E32"/>
    <w:rsid w:val="00ED4DA6"/>
    <w:rsid w:val="00ED5380"/>
    <w:rsid w:val="00ED6606"/>
    <w:rsid w:val="00ED6EAB"/>
    <w:rsid w:val="00EF1AC2"/>
    <w:rsid w:val="00EF68B6"/>
    <w:rsid w:val="00F00AF9"/>
    <w:rsid w:val="00F03332"/>
    <w:rsid w:val="00F05DF2"/>
    <w:rsid w:val="00F062A2"/>
    <w:rsid w:val="00F072B9"/>
    <w:rsid w:val="00F1013C"/>
    <w:rsid w:val="00F10DDD"/>
    <w:rsid w:val="00F112BE"/>
    <w:rsid w:val="00F121C8"/>
    <w:rsid w:val="00F157BC"/>
    <w:rsid w:val="00F15ED6"/>
    <w:rsid w:val="00F17D3A"/>
    <w:rsid w:val="00F229B9"/>
    <w:rsid w:val="00F30CE7"/>
    <w:rsid w:val="00F33982"/>
    <w:rsid w:val="00F3565B"/>
    <w:rsid w:val="00F37503"/>
    <w:rsid w:val="00F46058"/>
    <w:rsid w:val="00F502E9"/>
    <w:rsid w:val="00F52E9B"/>
    <w:rsid w:val="00F54EDD"/>
    <w:rsid w:val="00F60C76"/>
    <w:rsid w:val="00F621D2"/>
    <w:rsid w:val="00F62FC4"/>
    <w:rsid w:val="00F637E3"/>
    <w:rsid w:val="00F63985"/>
    <w:rsid w:val="00F65A0C"/>
    <w:rsid w:val="00F663A6"/>
    <w:rsid w:val="00F67CEE"/>
    <w:rsid w:val="00F67DA6"/>
    <w:rsid w:val="00F70323"/>
    <w:rsid w:val="00F7057A"/>
    <w:rsid w:val="00F71A99"/>
    <w:rsid w:val="00F76693"/>
    <w:rsid w:val="00F77D33"/>
    <w:rsid w:val="00F80107"/>
    <w:rsid w:val="00F80A69"/>
    <w:rsid w:val="00F83B55"/>
    <w:rsid w:val="00F83D53"/>
    <w:rsid w:val="00F9322D"/>
    <w:rsid w:val="00F93C97"/>
    <w:rsid w:val="00F94D5F"/>
    <w:rsid w:val="00F95966"/>
    <w:rsid w:val="00F97B33"/>
    <w:rsid w:val="00F97DD4"/>
    <w:rsid w:val="00FA4932"/>
    <w:rsid w:val="00FA6C28"/>
    <w:rsid w:val="00FA6F05"/>
    <w:rsid w:val="00FB515F"/>
    <w:rsid w:val="00FB6363"/>
    <w:rsid w:val="00FB70E1"/>
    <w:rsid w:val="00FB7683"/>
    <w:rsid w:val="00FC13A5"/>
    <w:rsid w:val="00FC146A"/>
    <w:rsid w:val="00FC3CAA"/>
    <w:rsid w:val="00FC4DA8"/>
    <w:rsid w:val="00FC6814"/>
    <w:rsid w:val="00FC717C"/>
    <w:rsid w:val="00FD1777"/>
    <w:rsid w:val="00FD2793"/>
    <w:rsid w:val="00FD5B0D"/>
    <w:rsid w:val="00FE6DC1"/>
    <w:rsid w:val="00FF03A6"/>
    <w:rsid w:val="00FF49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strokecolor="blue">
      <v:fill color="white"/>
      <v:stroke color="blue"/>
    </o:shapedefaults>
    <o:shapelayout v:ext="edit">
      <o:idmap v:ext="edit" data="1"/>
    </o:shapelayout>
  </w:shapeDefaults>
  <w:decimalSymbol w:val="."/>
  <w:listSeparator w:val=","/>
  <w14:docId w14:val="155E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Body Text" w:uiPriority="99"/>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locked/>
    <w:rsid w:val="0066390C"/>
    <w:pPr>
      <w:spacing w:before="120" w:after="120" w:line="240" w:lineRule="exact"/>
      <w:ind w:left="2160"/>
    </w:pPr>
    <w:rPr>
      <w:szCs w:val="24"/>
    </w:rPr>
  </w:style>
  <w:style w:type="table" w:styleId="TableGrid">
    <w:name w:val="Table Grid"/>
    <w:basedOn w:val="TableNormal"/>
    <w:locked/>
    <w:rsid w:val="006639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14:shadow w14:blurRad="50800" w14:dist="38100" w14:dir="2700000" w14:sx="100000" w14:sy="100000" w14:kx="0" w14:ky="0" w14:algn="tl">
        <w14:srgbClr w14:val="000000">
          <w14:alpha w14:val="60000"/>
        </w14:srgbClr>
      </w14:shadow>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Borders>
        <w:top w:val="single" w:sz="12" w:space="0" w:color="000000"/>
        <w:left w:val="single" w:sz="12" w:space="0" w:color="000000"/>
        <w:bottom w:val="single" w:sz="12" w:space="0" w:color="000000"/>
        <w:right w:val="single" w:sz="12" w:space="0" w:color="000000"/>
        <w:insideH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uiPriority w:val="99"/>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267486"/>
    <w:pPr>
      <w:numPr>
        <w:numId w:val="6"/>
      </w:numPr>
      <w:jc w:val="both"/>
    </w:pPr>
  </w:style>
  <w:style w:type="character" w:customStyle="1" w:styleId="NLChar">
    <w:name w:val="NL Char"/>
    <w:basedOn w:val="DefaultParagraphFont"/>
    <w:link w:val="NL"/>
    <w:uiPriority w:val="99"/>
    <w:rsid w:val="0090239C"/>
    <w:rPr>
      <w:noProof/>
      <w:sz w:val="22"/>
    </w:rPr>
  </w:style>
  <w:style w:type="character" w:customStyle="1" w:styleId="TXTINDChar">
    <w:name w:val="TXT + IND Char"/>
    <w:basedOn w:val="DefaultParagraphFont"/>
    <w:link w:val="TXTIND0"/>
    <w:rsid w:val="006A6B06"/>
    <w:rPr>
      <w:noProof/>
      <w:sz w:val="22"/>
    </w:rPr>
  </w:style>
  <w:style w:type="character" w:customStyle="1" w:styleId="UnresolvedMention">
    <w:name w:val="Unresolved Mention"/>
    <w:basedOn w:val="DefaultParagraphFont"/>
    <w:uiPriority w:val="99"/>
    <w:semiHidden/>
    <w:unhideWhenUsed/>
    <w:rsid w:val="008F70C0"/>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Body Text" w:uiPriority="99"/>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locked/>
    <w:rsid w:val="0066390C"/>
    <w:pPr>
      <w:spacing w:before="120" w:after="120" w:line="240" w:lineRule="exact"/>
      <w:ind w:left="2160"/>
    </w:pPr>
    <w:rPr>
      <w:szCs w:val="24"/>
    </w:rPr>
  </w:style>
  <w:style w:type="table" w:styleId="TableGrid">
    <w:name w:val="Table Grid"/>
    <w:basedOn w:val="TableNormal"/>
    <w:locked/>
    <w:rsid w:val="006639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14:shadow w14:blurRad="50800" w14:dist="38100" w14:dir="2700000" w14:sx="100000" w14:sy="100000" w14:kx="0" w14:ky="0" w14:algn="tl">
        <w14:srgbClr w14:val="000000">
          <w14:alpha w14:val="60000"/>
        </w14:srgbClr>
      </w14:shadow>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Borders>
        <w:top w:val="single" w:sz="12" w:space="0" w:color="000000"/>
        <w:left w:val="single" w:sz="12" w:space="0" w:color="000000"/>
        <w:bottom w:val="single" w:sz="12" w:space="0" w:color="000000"/>
        <w:right w:val="single" w:sz="12" w:space="0" w:color="000000"/>
        <w:insideH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uiPriority w:val="99"/>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267486"/>
    <w:pPr>
      <w:numPr>
        <w:numId w:val="6"/>
      </w:numPr>
      <w:jc w:val="both"/>
    </w:pPr>
  </w:style>
  <w:style w:type="character" w:customStyle="1" w:styleId="NLChar">
    <w:name w:val="NL Char"/>
    <w:basedOn w:val="DefaultParagraphFont"/>
    <w:link w:val="NL"/>
    <w:uiPriority w:val="99"/>
    <w:rsid w:val="0090239C"/>
    <w:rPr>
      <w:noProof/>
      <w:sz w:val="22"/>
    </w:rPr>
  </w:style>
  <w:style w:type="character" w:customStyle="1" w:styleId="TXTINDChar">
    <w:name w:val="TXT + IND Char"/>
    <w:basedOn w:val="DefaultParagraphFont"/>
    <w:link w:val="TXTIND0"/>
    <w:rsid w:val="006A6B06"/>
    <w:rPr>
      <w:noProof/>
      <w:sz w:val="22"/>
    </w:rPr>
  </w:style>
  <w:style w:type="character" w:customStyle="1" w:styleId="UnresolvedMention">
    <w:name w:val="Unresolved Mention"/>
    <w:basedOn w:val="DefaultParagraphFont"/>
    <w:uiPriority w:val="99"/>
    <w:semiHidden/>
    <w:unhideWhenUsed/>
    <w:rsid w:val="008F70C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375565">
      <w:bodyDiv w:val="1"/>
      <w:marLeft w:val="0"/>
      <w:marRight w:val="0"/>
      <w:marTop w:val="0"/>
      <w:marBottom w:val="0"/>
      <w:divBdr>
        <w:top w:val="none" w:sz="0" w:space="0" w:color="auto"/>
        <w:left w:val="none" w:sz="0" w:space="0" w:color="auto"/>
        <w:bottom w:val="none" w:sz="0" w:space="0" w:color="auto"/>
        <w:right w:val="none" w:sz="0" w:space="0" w:color="auto"/>
      </w:divBdr>
    </w:div>
    <w:div w:id="818427257">
      <w:bodyDiv w:val="1"/>
      <w:marLeft w:val="0"/>
      <w:marRight w:val="0"/>
      <w:marTop w:val="0"/>
      <w:marBottom w:val="0"/>
      <w:divBdr>
        <w:top w:val="none" w:sz="0" w:space="0" w:color="auto"/>
        <w:left w:val="none" w:sz="0" w:space="0" w:color="auto"/>
        <w:bottom w:val="none" w:sz="0" w:space="0" w:color="auto"/>
        <w:right w:val="none" w:sz="0" w:space="0" w:color="auto"/>
      </w:divBdr>
    </w:div>
    <w:div w:id="204278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Desktop\70-411%20(Wiley)\Lab%20Manual\IT%20Pro%20Lab%20Manu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D77AC-C4A3-476F-93EE-D5FBB25AE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Pro Lab Manual Template</Template>
  <TotalTime>7</TotalTime>
  <Pages>5</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Title of Lesson</vt:lpstr>
    </vt:vector>
  </TitlesOfParts>
  <Company>Custom Editorial Productions</Company>
  <LinksUpToDate>false</LinksUpToDate>
  <CharactersWithSpaces>4728</CharactersWithSpaces>
  <SharedDoc>false</SharedDoc>
  <HLinks>
    <vt:vector size="42" baseType="variant">
      <vt:variant>
        <vt:i4>5439491</vt:i4>
      </vt:variant>
      <vt:variant>
        <vt:i4>18</vt:i4>
      </vt:variant>
      <vt:variant>
        <vt:i4>0</vt:i4>
      </vt:variant>
      <vt:variant>
        <vt:i4>5</vt:i4>
      </vt:variant>
      <vt:variant>
        <vt:lpwstr>http://www.microsoft.com/downloads/details.aspx?displaylang=en&amp;FamilyID=7d2f6ad7-656b-4313-a005-4e344e43997d</vt:lpwstr>
      </vt:variant>
      <vt:variant>
        <vt:lpwstr/>
      </vt:variant>
      <vt:variant>
        <vt:i4>6029327</vt:i4>
      </vt:variant>
      <vt:variant>
        <vt:i4>15</vt:i4>
      </vt:variant>
      <vt:variant>
        <vt:i4>0</vt:i4>
      </vt:variant>
      <vt:variant>
        <vt:i4>5</vt:i4>
      </vt:variant>
      <vt:variant>
        <vt:lpwstr>http://www.microsoft.com/downloads/details.aspx?familyid=3BD8561F-77AC-4400-A0C1-FE871C461A89&amp;displaylang=en</vt:lpwstr>
      </vt:variant>
      <vt:variant>
        <vt:lpwstr/>
      </vt:variant>
      <vt:variant>
        <vt:i4>5308503</vt:i4>
      </vt:variant>
      <vt:variant>
        <vt:i4>12</vt:i4>
      </vt:variant>
      <vt:variant>
        <vt:i4>0</vt:i4>
      </vt:variant>
      <vt:variant>
        <vt:i4>5</vt:i4>
      </vt:variant>
      <vt:variant>
        <vt:lpwstr>http://www.microsoft.com/downloads/details.aspx?displaylang=en&amp;FamilyID=696dd665-9f76-4177-a811-39c26d3b3b34</vt:lpwstr>
      </vt:variant>
      <vt:variant>
        <vt:lpwstr/>
      </vt:variant>
      <vt:variant>
        <vt:i4>5308421</vt:i4>
      </vt:variant>
      <vt:variant>
        <vt:i4>9</vt:i4>
      </vt:variant>
      <vt:variant>
        <vt:i4>0</vt:i4>
      </vt:variant>
      <vt:variant>
        <vt:i4>5</vt:i4>
      </vt:variant>
      <vt:variant>
        <vt:lpwstr>http://www.microsoft.com/downloads/details.aspx?familyid=30C4DA6D-0522-4D28-AAC3-CE9D70AC6A6A&amp;displaylang=en</vt:lpwstr>
      </vt:variant>
      <vt:variant>
        <vt:lpwstr/>
      </vt:variant>
      <vt:variant>
        <vt:i4>8</vt:i4>
      </vt:variant>
      <vt:variant>
        <vt:i4>6</vt:i4>
      </vt:variant>
      <vt:variant>
        <vt:i4>0</vt:i4>
      </vt:variant>
      <vt:variant>
        <vt:i4>5</vt:i4>
      </vt:variant>
      <vt:variant>
        <vt:lpwstr>http://www.microsoft.com/downloads/details.aspx?familyid=09D80814-2A73-4245-A63B-8E780D0430CB&amp;displaylang=en</vt:lpwstr>
      </vt:variant>
      <vt:variant>
        <vt:lpwstr/>
      </vt:variant>
      <vt:variant>
        <vt:i4>851972</vt:i4>
      </vt:variant>
      <vt:variant>
        <vt:i4>3</vt:i4>
      </vt:variant>
      <vt:variant>
        <vt:i4>0</vt:i4>
      </vt:variant>
      <vt:variant>
        <vt:i4>5</vt:i4>
      </vt:variant>
      <vt:variant>
        <vt:lpwstr>http://www.microsoft.com/downloads/details.aspx?displaylang=en&amp;FamilyID=1b544e90-7659-4bd9-9e51-2497c146af15</vt:lpwstr>
      </vt:variant>
      <vt:variant>
        <vt:lpwstr/>
      </vt:variant>
      <vt:variant>
        <vt:i4>5111815</vt:i4>
      </vt:variant>
      <vt:variant>
        <vt:i4>0</vt:i4>
      </vt:variant>
      <vt:variant>
        <vt:i4>0</vt:i4>
      </vt:variant>
      <vt:variant>
        <vt:i4>5</vt:i4>
      </vt:variant>
      <vt:variant>
        <vt:lpwstr>http://www.microsoft.com/windowsserver2008/en/us/trial-software.aspx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Lesson</dc:title>
  <cp:lastModifiedBy>Stephen Giang</cp:lastModifiedBy>
  <cp:revision>4</cp:revision>
  <cp:lastPrinted>2007-07-10T20:00:00Z</cp:lastPrinted>
  <dcterms:created xsi:type="dcterms:W3CDTF">2017-10-12T21:39:00Z</dcterms:created>
  <dcterms:modified xsi:type="dcterms:W3CDTF">2018-10-18T06:57:00Z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